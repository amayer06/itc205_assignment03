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E875C3" w:rsidRDefault="00EE4625" w:rsidP="00374830">
      <w:pPr>
        <w:pStyle w:val="bp"/>
        <w:spacing w:before="0" w:after="0"/>
        <w:rPr>
          <w:rFonts w:ascii="Arial" w:hAnsi="Arial" w:cs="Arial"/>
          <w:b/>
          <w:color w:val="0000FF"/>
          <w:sz w:val="28"/>
          <w:szCs w:val="28"/>
        </w:rPr>
      </w:pPr>
    </w:p>
    <w:p w:rsidR="00B468D4" w:rsidRPr="00E875C3" w:rsidRDefault="00E875C3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E875C3">
        <w:rPr>
          <w:rFonts w:ascii="Arial" w:hAnsi="Arial" w:cs="Arial"/>
          <w:b/>
          <w:sz w:val="24"/>
          <w:szCs w:val="24"/>
        </w:rPr>
        <w:t>Op5</w:t>
      </w:r>
      <w:r w:rsidR="00B468D4" w:rsidRPr="00E875C3">
        <w:rPr>
          <w:rFonts w:ascii="Arial" w:hAnsi="Arial" w:cs="Arial"/>
          <w:b/>
          <w:sz w:val="24"/>
          <w:szCs w:val="24"/>
        </w:rPr>
        <w:t xml:space="preserve"> - </w:t>
      </w:r>
      <w:r w:rsidRPr="00E875C3">
        <w:rPr>
          <w:rFonts w:ascii="Arial" w:hAnsi="Arial" w:cs="Arial"/>
          <w:b/>
          <w:sz w:val="24"/>
          <w:szCs w:val="24"/>
        </w:rPr>
        <w:t>Confirm Loan</w:t>
      </w:r>
      <w:r w:rsidR="00E51C5C">
        <w:rPr>
          <w:rFonts w:ascii="Arial" w:hAnsi="Arial" w:cs="Arial"/>
          <w:b/>
          <w:sz w:val="24"/>
          <w:szCs w:val="24"/>
        </w:rPr>
        <w:t>s:</w:t>
      </w:r>
      <w:bookmarkStart w:id="0" w:name="_GoBack"/>
      <w:bookmarkEnd w:id="0"/>
    </w:p>
    <w:p w:rsidR="00E875C3" w:rsidRPr="00E875C3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E875C3">
        <w:rPr>
          <w:rFonts w:ascii="Arial" w:hAnsi="Arial" w:cs="Arial"/>
          <w:sz w:val="20"/>
          <w:u w:val="single"/>
        </w:rPr>
        <w:t>Description</w:t>
      </w:r>
      <w:r w:rsidRPr="00E875C3">
        <w:rPr>
          <w:rFonts w:ascii="Arial" w:hAnsi="Arial" w:cs="Arial"/>
          <w:sz w:val="20"/>
        </w:rPr>
        <w:t xml:space="preserve">: </w:t>
      </w:r>
    </w:p>
    <w:p w:rsidR="00E875C3" w:rsidRPr="00E875C3" w:rsidRDefault="00E875C3" w:rsidP="00E875C3">
      <w:pPr>
        <w:pStyle w:val="bp"/>
        <w:spacing w:before="0" w:after="0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Before a member can take the scanned books they want to borrow, they must confirm the loan so they it is recorded what book they’ve borrowed.</w:t>
      </w:r>
    </w:p>
    <w:p w:rsidR="00E875C3" w:rsidRPr="00E875C3" w:rsidRDefault="00E875C3" w:rsidP="00E875C3">
      <w:pPr>
        <w:pStyle w:val="bp"/>
        <w:spacing w:before="0" w:after="0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Intent:</w:t>
      </w:r>
      <w:r w:rsidRPr="00E875C3">
        <w:rPr>
          <w:rFonts w:ascii="Arial" w:hAnsi="Arial" w:cs="Arial"/>
          <w:sz w:val="20"/>
        </w:rPr>
        <w:tab/>
        <w:t>complete the borrowing book process</w:t>
      </w:r>
    </w:p>
    <w:p w:rsidR="00E875C3" w:rsidRPr="00E875C3" w:rsidRDefault="00E875C3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E875C3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E875C3">
        <w:rPr>
          <w:rFonts w:ascii="Arial" w:hAnsi="Arial" w:cs="Arial"/>
          <w:sz w:val="20"/>
          <w:u w:val="single"/>
        </w:rPr>
        <w:t>Pre-conditions</w:t>
      </w:r>
      <w:r w:rsidRPr="00E875C3">
        <w:rPr>
          <w:rFonts w:ascii="Arial" w:hAnsi="Arial" w:cs="Arial"/>
          <w:sz w:val="20"/>
        </w:rPr>
        <w:t xml:space="preserve">: </w:t>
      </w:r>
    </w:p>
    <w:p w:rsidR="00E875C3" w:rsidRPr="00E875C3" w:rsidRDefault="00E875C3" w:rsidP="00E875C3">
      <w:pPr>
        <w:pStyle w:val="bp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BorrowBookCTL class exists</w:t>
      </w:r>
    </w:p>
    <w:p w:rsidR="00E875C3" w:rsidRPr="00E875C3" w:rsidRDefault="00E875C3" w:rsidP="00E875C3">
      <w:pPr>
        <w:pStyle w:val="bp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Pending loan list exists</w:t>
      </w:r>
    </w:p>
    <w:p w:rsidR="00E875C3" w:rsidRPr="00E875C3" w:rsidRDefault="00E875C3" w:rsidP="00E875C3">
      <w:pPr>
        <w:pStyle w:val="bp"/>
        <w:spacing w:before="0" w:after="0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BorrowBookCTL state == CONFIRMING_LOANS</w:t>
      </w:r>
    </w:p>
    <w:p w:rsidR="00E875C3" w:rsidRPr="00E875C3" w:rsidRDefault="00E875C3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E875C3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E875C3">
        <w:rPr>
          <w:rFonts w:ascii="Arial" w:hAnsi="Arial" w:cs="Arial"/>
          <w:sz w:val="20"/>
          <w:u w:val="single"/>
        </w:rPr>
        <w:t>Post-conditions</w:t>
      </w:r>
      <w:r w:rsidRPr="00E875C3">
        <w:rPr>
          <w:rFonts w:ascii="Arial" w:hAnsi="Arial" w:cs="Arial"/>
          <w:sz w:val="20"/>
        </w:rPr>
        <w:t xml:space="preserve">: </w:t>
      </w:r>
    </w:p>
    <w:p w:rsidR="00E875C3" w:rsidRPr="00E875C3" w:rsidRDefault="00E875C3" w:rsidP="00E875C3">
      <w:pPr>
        <w:pStyle w:val="bp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Main Menu is displayed</w:t>
      </w:r>
    </w:p>
    <w:p w:rsidR="00E875C3" w:rsidRPr="00E875C3" w:rsidRDefault="00E875C3" w:rsidP="00E875C3">
      <w:pPr>
        <w:pStyle w:val="bp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All pending loans are committed and recorded</w:t>
      </w:r>
    </w:p>
    <w:p w:rsidR="00E875C3" w:rsidRPr="00E875C3" w:rsidRDefault="00E875C3" w:rsidP="00E875C3">
      <w:pPr>
        <w:pStyle w:val="bp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Loan slip of committee loans printed</w:t>
      </w:r>
    </w:p>
    <w:p w:rsidR="00E875C3" w:rsidRPr="00E875C3" w:rsidRDefault="00E875C3" w:rsidP="00E875C3">
      <w:pPr>
        <w:pStyle w:val="bp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cardReader is disable</w:t>
      </w:r>
    </w:p>
    <w:p w:rsidR="00E875C3" w:rsidRPr="00E875C3" w:rsidRDefault="00E875C3" w:rsidP="00E875C3">
      <w:pPr>
        <w:pStyle w:val="bp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scanner is disabled</w:t>
      </w:r>
    </w:p>
    <w:p w:rsidR="00E875C3" w:rsidRPr="00E875C3" w:rsidRDefault="00E875C3" w:rsidP="00E875C3">
      <w:pPr>
        <w:pStyle w:val="bp"/>
        <w:spacing w:before="0" w:after="0"/>
        <w:ind w:left="72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>BorrowBookCTL state == COMPLETED</w:t>
      </w:r>
    </w:p>
    <w:p w:rsidR="00E875C3" w:rsidRPr="00E875C3" w:rsidRDefault="00E875C3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E875C3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  <w:u w:val="single"/>
        </w:rPr>
        <w:t>Data required</w:t>
      </w:r>
      <w:r w:rsidRPr="00E875C3">
        <w:rPr>
          <w:rFonts w:ascii="Arial" w:hAnsi="Arial" w:cs="Arial"/>
          <w:sz w:val="20"/>
        </w:rPr>
        <w:t>:</w:t>
      </w:r>
    </w:p>
    <w:p w:rsidR="00B468D4" w:rsidRPr="00E875C3" w:rsidRDefault="00E875C3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E875C3">
        <w:rPr>
          <w:rFonts w:ascii="Arial" w:hAnsi="Arial" w:cs="Arial"/>
          <w:sz w:val="20"/>
        </w:rPr>
        <w:tab/>
        <w:t>loanConfirmed()</w:t>
      </w:r>
    </w:p>
    <w:sectPr w:rsidR="00B468D4" w:rsidRPr="00E875C3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039" w:rsidRDefault="003B3039">
      <w:r>
        <w:separator/>
      </w:r>
    </w:p>
  </w:endnote>
  <w:endnote w:type="continuationSeparator" w:id="0">
    <w:p w:rsidR="003B3039" w:rsidRDefault="003B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51C5C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51C5C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039" w:rsidRDefault="003B3039">
      <w:r>
        <w:separator/>
      </w:r>
    </w:p>
  </w:footnote>
  <w:footnote w:type="continuationSeparator" w:id="0">
    <w:p w:rsidR="003B3039" w:rsidRDefault="003B3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E875C3">
      <w:rPr>
        <w:b/>
        <w:sz w:val="28"/>
      </w:rPr>
      <w:t>Confirm Loans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862CF6"/>
    <w:multiLevelType w:val="hybridMultilevel"/>
    <w:tmpl w:val="A9B05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3039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613D2"/>
    <w:rsid w:val="00683635"/>
    <w:rsid w:val="00696069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1C5C"/>
    <w:rsid w:val="00E5553C"/>
    <w:rsid w:val="00E769D2"/>
    <w:rsid w:val="00E871F6"/>
    <w:rsid w:val="00E875C3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4</cp:revision>
  <cp:lastPrinted>2003-10-05T22:49:00Z</cp:lastPrinted>
  <dcterms:created xsi:type="dcterms:W3CDTF">2015-07-22T01:49:00Z</dcterms:created>
  <dcterms:modified xsi:type="dcterms:W3CDTF">2015-10-01T07:59:00Z</dcterms:modified>
</cp:coreProperties>
</file>