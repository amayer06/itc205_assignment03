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8C4BE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Swipe Borrower Card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5F29" w:rsidRDefault="00FB5F2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Swipe Borrower Card</w:t>
            </w:r>
            <w:r w:rsidR="008C4BE6">
              <w:rPr>
                <w:sz w:val="24"/>
                <w:szCs w:val="24"/>
              </w:rPr>
              <w:t xml:space="preserve">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075" w:rsidRPr="007D7075" w:rsidRDefault="009F41E1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a member can borrow a book, they </w:t>
            </w:r>
            <w:r w:rsidR="00B23B7C">
              <w:rPr>
                <w:sz w:val="24"/>
                <w:szCs w:val="24"/>
              </w:rPr>
              <w:t>must scan their card (member id), to prove they are a member and allowed to borrow books.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cardReader</w:t>
            </w:r>
            <w:proofErr w:type="spellEnd"/>
            <w:r w:rsidRPr="007D7075">
              <w:rPr>
                <w:sz w:val="24"/>
                <w:szCs w:val="24"/>
              </w:rPr>
              <w:t xml:space="preserve"> visible and enabled</w:t>
            </w:r>
          </w:p>
          <w:p w:rsidR="007D7075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BorrowBookCTL</w:t>
            </w:r>
            <w:proofErr w:type="spellEnd"/>
            <w:r w:rsidRPr="007D7075">
              <w:rPr>
                <w:sz w:val="24"/>
                <w:szCs w:val="24"/>
              </w:rPr>
              <w:t xml:space="preserve"> added as listener to </w:t>
            </w:r>
            <w:proofErr w:type="spellStart"/>
            <w:r w:rsidRPr="007D7075">
              <w:rPr>
                <w:sz w:val="24"/>
                <w:szCs w:val="24"/>
              </w:rPr>
              <w:t>cardReader</w:t>
            </w:r>
            <w:proofErr w:type="spellEnd"/>
          </w:p>
          <w:p w:rsidR="007D7075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memberDAO</w:t>
            </w:r>
            <w:proofErr w:type="spellEnd"/>
            <w:r w:rsidRPr="007D7075">
              <w:rPr>
                <w:sz w:val="24"/>
                <w:szCs w:val="24"/>
              </w:rPr>
              <w:t xml:space="preserve"> exists</w:t>
            </w:r>
          </w:p>
          <w:p w:rsidR="007D7075" w:rsidRPr="007D7075" w:rsidRDefault="007D7075" w:rsidP="00A30388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BorrowBookCTL</w:t>
            </w:r>
            <w:proofErr w:type="spellEnd"/>
            <w:r w:rsidRPr="007D7075">
              <w:rPr>
                <w:sz w:val="24"/>
                <w:szCs w:val="24"/>
              </w:rPr>
              <w:t xml:space="preserve"> state == INITIALIZED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43E8" w:rsidRPr="004143E8" w:rsidRDefault="004143E8" w:rsidP="004143E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(member exists and not restricted)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Complete, Cancel buttons enabled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scan count initialized as number of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loans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fine message displayed if relevant </w:t>
            </w:r>
          </w:p>
          <w:p w:rsid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4143E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SCANNING_BOOKS </w:t>
            </w:r>
          </w:p>
          <w:p w:rsidR="009F7825" w:rsidRPr="004143E8" w:rsidRDefault="009F7825" w:rsidP="004143E8">
            <w:pPr>
              <w:pStyle w:val="Default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43E8" w:rsidRPr="004143E8" w:rsidRDefault="004143E8" w:rsidP="004143E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(member exists and is restricted)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existing fine message displayed if relevant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overdue message displayed if relevant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atLoanLimit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message displayed if relevant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  <w:p w:rsidR="004143E8" w:rsidRPr="004143E8" w:rsidRDefault="004143E8" w:rsidP="004143E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4143E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4143E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BORROWING_RESTRICTED</w:t>
            </w:r>
          </w:p>
          <w:p w:rsidR="00A04F88" w:rsidRDefault="00A04F88" w:rsidP="007D7075">
            <w:pPr>
              <w:pStyle w:val="bp"/>
              <w:rPr>
                <w:sz w:val="24"/>
                <w:szCs w:val="24"/>
              </w:rPr>
            </w:pPr>
          </w:p>
          <w:p w:rsidR="00F2351B" w:rsidRPr="00F2351B" w:rsidRDefault="00F2351B" w:rsidP="00F2351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4143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(member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does not</w:t>
            </w:r>
            <w:r w:rsidRPr="004143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exists) </w:t>
            </w:r>
          </w:p>
          <w:p w:rsidR="00F2351B" w:rsidRDefault="00F2351B" w:rsidP="00F2351B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 menu is displayed</w:t>
            </w:r>
          </w:p>
          <w:p w:rsidR="00F2351B" w:rsidRDefault="00F2351B" w:rsidP="00F2351B">
            <w:pPr>
              <w:pStyle w:val="bp"/>
              <w:ind w:left="720"/>
              <w:rPr>
                <w:szCs w:val="22"/>
              </w:rPr>
            </w:pPr>
            <w:r>
              <w:rPr>
                <w:szCs w:val="22"/>
              </w:rPr>
              <w:t>Member not found message displayed.</w:t>
            </w:r>
          </w:p>
          <w:p w:rsidR="00F2351B" w:rsidRDefault="00F2351B" w:rsidP="00F2351B">
            <w:pPr>
              <w:pStyle w:val="bp"/>
              <w:rPr>
                <w:sz w:val="24"/>
                <w:szCs w:val="24"/>
              </w:rPr>
            </w:pPr>
          </w:p>
          <w:p w:rsidR="00E303EF" w:rsidRPr="007D7075" w:rsidRDefault="007D7075" w:rsidP="007D7075">
            <w:pPr>
              <w:pStyle w:val="bp"/>
              <w:rPr>
                <w:sz w:val="24"/>
                <w:szCs w:val="24"/>
              </w:rPr>
            </w:pPr>
            <w:r w:rsidRPr="007D7075">
              <w:rPr>
                <w:sz w:val="24"/>
                <w:szCs w:val="24"/>
              </w:rPr>
              <w:t>Refer to the “Test Data Table”.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6551" w:rsidRDefault="00596551" w:rsidP="0059655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7D7075">
              <w:rPr>
                <w:sz w:val="24"/>
                <w:szCs w:val="24"/>
              </w:rPr>
              <w:t>Intent: Identify borrower to system</w:t>
            </w:r>
          </w:p>
          <w:p w:rsidR="00E303EF" w:rsidRDefault="00596551" w:rsidP="0059655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sz w:val="24"/>
                <w:szCs w:val="24"/>
              </w:rPr>
              <w:t xml:space="preserve">Signature: </w:t>
            </w:r>
            <w:proofErr w:type="spellStart"/>
            <w:r>
              <w:rPr>
                <w:sz w:val="24"/>
                <w:szCs w:val="24"/>
              </w:rPr>
              <w:t>cardSwiped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borrowerId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FB5F29" w:rsidRDefault="00FB5F29" w:rsidP="00374830">
      <w:pPr>
        <w:pStyle w:val="bp"/>
        <w:spacing w:before="0" w:after="0"/>
      </w:pPr>
    </w:p>
    <w:p w:rsidR="00FB5F29" w:rsidRDefault="00FB5F29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FB5F29" w:rsidTr="007D6436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5F29" w:rsidRDefault="00FB5F29" w:rsidP="007D643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B5F29" w:rsidRDefault="00FB5F29" w:rsidP="007D643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FB5F29" w:rsidRDefault="00FB5F29" w:rsidP="007D643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FB5F29" w:rsidRDefault="00FB5F29" w:rsidP="007D643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B5F29" w:rsidRDefault="00FB5F29" w:rsidP="007D643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C4BE6" w:rsidTr="0033510A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8C4BE6" w:rsidRDefault="008C4BE6" w:rsidP="007D6436">
            <w:pPr>
              <w:pStyle w:val="RowHeadings"/>
              <w:spacing w:before="80" w:after="80"/>
            </w:pPr>
            <w:r>
              <w:t>Test 1 – Borrower not restricted</w:t>
            </w:r>
          </w:p>
        </w:tc>
      </w:tr>
      <w:tr w:rsidR="005D5A86" w:rsidTr="007D6436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D5A86" w:rsidRDefault="005D5A86" w:rsidP="005D5A8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5D5A86" w:rsidRPr="00854E58" w:rsidRDefault="005D5A86" w:rsidP="005D5A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D5A86" w:rsidRDefault="005D5A86" w:rsidP="005D5A8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</w:pP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FB5F29" w:rsidRPr="00854E58" w:rsidRDefault="008C4BE6" w:rsidP="008C4BE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</w:t>
            </w:r>
            <w:r w:rsidR="00654157">
              <w:rPr>
                <w:sz w:val="24"/>
              </w:rPr>
              <w:t>, and press ‘Swipe Card’.</w:t>
            </w:r>
          </w:p>
        </w:tc>
        <w:tc>
          <w:tcPr>
            <w:tcW w:w="5596" w:type="dxa"/>
          </w:tcPr>
          <w:p w:rsidR="00654157" w:rsidRPr="00620EFF" w:rsidRDefault="00654157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Scanning panel of </w:t>
            </w:r>
            <w:proofErr w:type="spellStart"/>
            <w:r w:rsidRPr="00620EFF">
              <w:rPr>
                <w:rFonts w:ascii="Times New Roman" w:hAnsi="Times New Roman" w:cs="Times New Roman"/>
                <w:szCs w:val="22"/>
              </w:rPr>
              <w:t>BorrowBookUI</w:t>
            </w:r>
            <w:proofErr w:type="spellEnd"/>
            <w:r w:rsidRPr="00620EFF">
              <w:rPr>
                <w:rFonts w:ascii="Times New Roman" w:hAnsi="Times New Roman" w:cs="Times New Roman"/>
                <w:szCs w:val="22"/>
              </w:rPr>
              <w:t xml:space="preserve"> displayed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>Complete and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 Cancel buttons enabled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proofErr w:type="spellStart"/>
            <w:r w:rsidR="00654157" w:rsidRPr="00620EFF">
              <w:rPr>
                <w:rFonts w:ascii="Times New Roman" w:hAnsi="Times New Roman" w:cs="Times New Roman"/>
                <w:szCs w:val="22"/>
              </w:rPr>
              <w:t>cardReader</w:t>
            </w:r>
            <w:proofErr w:type="spellEnd"/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 is disabled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scanner is enabled </w:t>
            </w:r>
          </w:p>
          <w:p w:rsidR="00FB5F29" w:rsidRPr="00654157" w:rsidRDefault="006E3B7A" w:rsidP="0065415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borrower details displayed </w:t>
            </w: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8C4BE6" w:rsidTr="00A8725B">
        <w:trPr>
          <w:cantSplit/>
          <w:trHeight w:val="80"/>
        </w:trPr>
        <w:tc>
          <w:tcPr>
            <w:tcW w:w="13178" w:type="dxa"/>
            <w:gridSpan w:val="5"/>
          </w:tcPr>
          <w:p w:rsidR="008C4BE6" w:rsidRDefault="008C4BE6" w:rsidP="007D6436">
            <w:pPr>
              <w:pStyle w:val="RowHeadings"/>
              <w:spacing w:before="80" w:after="80"/>
            </w:pPr>
            <w:r>
              <w:t>Test 2 – Borrower is restricted</w:t>
            </w:r>
            <w:r w:rsidR="00654157">
              <w:t xml:space="preserve"> (has outstanding fines)</w:t>
            </w:r>
          </w:p>
        </w:tc>
      </w:tr>
      <w:tr w:rsidR="005D5A86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5A86" w:rsidRDefault="005D5A86" w:rsidP="005D5A8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D5A86" w:rsidRPr="00854E58" w:rsidRDefault="005D5A86" w:rsidP="005D5A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D5A86" w:rsidRDefault="005D5A86" w:rsidP="005D5A8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</w:pP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FB5F29" w:rsidRDefault="00654157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‘2</w:t>
            </w:r>
            <w:r w:rsidR="008C4BE6">
              <w:rPr>
                <w:sz w:val="24"/>
              </w:rPr>
              <w:t>’</w:t>
            </w:r>
            <w:r>
              <w:rPr>
                <w:sz w:val="24"/>
              </w:rPr>
              <w:t>, and press ‘Swipe Card’.</w:t>
            </w:r>
          </w:p>
        </w:tc>
        <w:tc>
          <w:tcPr>
            <w:tcW w:w="5596" w:type="dxa"/>
          </w:tcPr>
          <w:p w:rsidR="00654157" w:rsidRPr="00620EFF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Restricted panel of </w:t>
            </w:r>
            <w:proofErr w:type="spellStart"/>
            <w:r w:rsidRPr="00620EFF">
              <w:rPr>
                <w:rFonts w:ascii="Times New Roman" w:hAnsi="Times New Roman" w:cs="Times New Roman"/>
                <w:szCs w:val="22"/>
              </w:rPr>
              <w:t>BorrowBookUI</w:t>
            </w:r>
            <w:proofErr w:type="spellEnd"/>
            <w:r w:rsidRPr="00620EFF">
              <w:rPr>
                <w:rFonts w:ascii="Times New Roman" w:hAnsi="Times New Roman" w:cs="Times New Roman"/>
                <w:szCs w:val="22"/>
              </w:rPr>
              <w:t xml:space="preserve"> displayed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Cancel button enabled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proofErr w:type="spellStart"/>
            <w:r w:rsidR="00654157" w:rsidRPr="00620EFF">
              <w:rPr>
                <w:rFonts w:ascii="Times New Roman" w:hAnsi="Times New Roman" w:cs="Times New Roman"/>
                <w:szCs w:val="22"/>
              </w:rPr>
              <w:t>cardReader</w:t>
            </w:r>
            <w:proofErr w:type="spellEnd"/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 is disabled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scanner is disabled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borrower details displayed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existing loans displayed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overdue message displayed if relevant </w:t>
            </w:r>
          </w:p>
          <w:p w:rsidR="00FB5F29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borrowing restricted error message displayed </w:t>
            </w: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360DAC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0DAC" w:rsidRDefault="00360DAC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360DAC" w:rsidRDefault="00360DAC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‘Cancel’.</w:t>
            </w:r>
          </w:p>
        </w:tc>
        <w:tc>
          <w:tcPr>
            <w:tcW w:w="5596" w:type="dxa"/>
          </w:tcPr>
          <w:p w:rsidR="00360DAC" w:rsidRPr="00620EFF" w:rsidRDefault="00360DAC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Main </w:t>
            </w:r>
            <w:r w:rsidR="000E530B" w:rsidRPr="00620EFF">
              <w:rPr>
                <w:rFonts w:ascii="Times New Roman" w:hAnsi="Times New Roman" w:cs="Times New Roman"/>
                <w:szCs w:val="22"/>
              </w:rPr>
              <w:t>menu is displayed</w:t>
            </w:r>
          </w:p>
        </w:tc>
        <w:tc>
          <w:tcPr>
            <w:tcW w:w="714" w:type="dxa"/>
          </w:tcPr>
          <w:p w:rsidR="00360DAC" w:rsidRDefault="00360DAC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60DAC" w:rsidRDefault="00360DAC" w:rsidP="007D6436">
            <w:pPr>
              <w:pStyle w:val="RowHeadings"/>
              <w:spacing w:before="80" w:after="80"/>
            </w:pPr>
          </w:p>
        </w:tc>
      </w:tr>
      <w:tr w:rsidR="00654157" w:rsidTr="001B63BE">
        <w:trPr>
          <w:cantSplit/>
          <w:trHeight w:val="80"/>
        </w:trPr>
        <w:tc>
          <w:tcPr>
            <w:tcW w:w="13178" w:type="dxa"/>
            <w:gridSpan w:val="5"/>
          </w:tcPr>
          <w:p w:rsidR="00654157" w:rsidRDefault="00654157" w:rsidP="007D6436">
            <w:pPr>
              <w:pStyle w:val="RowHeadings"/>
              <w:spacing w:before="80" w:after="80"/>
            </w:pPr>
            <w:r>
              <w:t>Test 2 – Borrower is restricted (has overdue loans)</w:t>
            </w:r>
          </w:p>
        </w:tc>
      </w:tr>
      <w:tr w:rsidR="005D5A86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5A86" w:rsidRDefault="005D5A86" w:rsidP="005D5A8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D5A86" w:rsidRPr="00854E58" w:rsidRDefault="005D5A86" w:rsidP="005D5A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D5A86" w:rsidRDefault="005D5A86" w:rsidP="005D5A8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</w:pP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FB5F29" w:rsidRDefault="00654157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‘3’, and press ‘Swipe Card’.</w:t>
            </w:r>
          </w:p>
        </w:tc>
        <w:tc>
          <w:tcPr>
            <w:tcW w:w="5596" w:type="dxa"/>
          </w:tcPr>
          <w:p w:rsidR="00654157" w:rsidRPr="00620EFF" w:rsidRDefault="00654157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Restricted panel of </w:t>
            </w:r>
            <w:proofErr w:type="spellStart"/>
            <w:r w:rsidRPr="00620EFF">
              <w:rPr>
                <w:rFonts w:ascii="Times New Roman" w:hAnsi="Times New Roman" w:cs="Times New Roman"/>
                <w:szCs w:val="22"/>
              </w:rPr>
              <w:t>BorrowBookUI</w:t>
            </w:r>
            <w:proofErr w:type="spellEnd"/>
            <w:r w:rsidRPr="00620EFF">
              <w:rPr>
                <w:rFonts w:ascii="Times New Roman" w:hAnsi="Times New Roman" w:cs="Times New Roman"/>
                <w:szCs w:val="22"/>
              </w:rPr>
              <w:t xml:space="preserve"> displayed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Cancel button enabled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proofErr w:type="spellStart"/>
            <w:r w:rsidR="00654157" w:rsidRPr="00620EFF">
              <w:rPr>
                <w:rFonts w:ascii="Times New Roman" w:hAnsi="Times New Roman" w:cs="Times New Roman"/>
                <w:szCs w:val="22"/>
              </w:rPr>
              <w:t>cardReader</w:t>
            </w:r>
            <w:proofErr w:type="spellEnd"/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 is disabled </w:t>
            </w:r>
          </w:p>
          <w:p w:rsidR="00654157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scanner is disabled </w:t>
            </w:r>
          </w:p>
          <w:p w:rsidR="00654157" w:rsidRPr="00620EFF" w:rsidRDefault="006E3B7A" w:rsidP="009A6E89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borrower details displayed </w:t>
            </w:r>
          </w:p>
          <w:p w:rsidR="00FB5F29" w:rsidRPr="00620EFF" w:rsidRDefault="006E3B7A" w:rsidP="0065415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654157" w:rsidRPr="00620EFF">
              <w:rPr>
                <w:rFonts w:ascii="Times New Roman" w:hAnsi="Times New Roman" w:cs="Times New Roman"/>
                <w:szCs w:val="22"/>
              </w:rPr>
              <w:t xml:space="preserve">borrowing restricted error message displayed </w:t>
            </w: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C56AE4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56AE4" w:rsidRDefault="00C56AE4" w:rsidP="00C56AE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56AE4" w:rsidRDefault="00C56AE4" w:rsidP="00C5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‘Cancel’.</w:t>
            </w:r>
          </w:p>
        </w:tc>
        <w:tc>
          <w:tcPr>
            <w:tcW w:w="5596" w:type="dxa"/>
          </w:tcPr>
          <w:p w:rsidR="00C56AE4" w:rsidRPr="00620EFF" w:rsidRDefault="00C56AE4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>Main menu</w:t>
            </w:r>
            <w:r w:rsidR="000E530B" w:rsidRPr="00620EFF">
              <w:rPr>
                <w:rFonts w:ascii="Times New Roman" w:hAnsi="Times New Roman" w:cs="Times New Roman"/>
                <w:szCs w:val="22"/>
              </w:rPr>
              <w:t xml:space="preserve"> is displayed</w:t>
            </w: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</w:pPr>
          </w:p>
        </w:tc>
      </w:tr>
      <w:tr w:rsidR="00C56AE4" w:rsidTr="00271AF7">
        <w:trPr>
          <w:cantSplit/>
          <w:trHeight w:val="80"/>
        </w:trPr>
        <w:tc>
          <w:tcPr>
            <w:tcW w:w="13178" w:type="dxa"/>
            <w:gridSpan w:val="5"/>
          </w:tcPr>
          <w:p w:rsidR="00C56AE4" w:rsidRDefault="00C56AE4" w:rsidP="00C56AE4">
            <w:pPr>
              <w:pStyle w:val="RowHeadings"/>
              <w:spacing w:before="80" w:after="80"/>
            </w:pPr>
            <w:r>
              <w:lastRenderedPageBreak/>
              <w:t>Test 2 – Borrower is restricted (over loan limit)</w:t>
            </w:r>
          </w:p>
        </w:tc>
      </w:tr>
      <w:tr w:rsidR="005D5A86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5A86" w:rsidRDefault="005D5A86" w:rsidP="005D5A8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D5A86" w:rsidRPr="00854E58" w:rsidRDefault="005D5A86" w:rsidP="005D5A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5D5A86" w:rsidRDefault="005D5A86" w:rsidP="005D5A8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</w:pPr>
          </w:p>
        </w:tc>
      </w:tr>
      <w:tr w:rsidR="00C56AE4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56AE4" w:rsidRDefault="00C56AE4" w:rsidP="00C56AE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56AE4" w:rsidRDefault="00C56AE4" w:rsidP="00C5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‘4’, and press ‘Swipe Card’.</w:t>
            </w:r>
          </w:p>
        </w:tc>
        <w:tc>
          <w:tcPr>
            <w:tcW w:w="5596" w:type="dxa"/>
          </w:tcPr>
          <w:p w:rsidR="00C56AE4" w:rsidRPr="00620EFF" w:rsidRDefault="00C56AE4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Restricted panel of </w:t>
            </w:r>
            <w:proofErr w:type="spellStart"/>
            <w:r w:rsidRPr="00620EFF">
              <w:rPr>
                <w:rFonts w:ascii="Times New Roman" w:hAnsi="Times New Roman" w:cs="Times New Roman"/>
                <w:szCs w:val="22"/>
              </w:rPr>
              <w:t>BorrowBookUI</w:t>
            </w:r>
            <w:proofErr w:type="spellEnd"/>
            <w:r w:rsidRPr="00620EFF">
              <w:rPr>
                <w:rFonts w:ascii="Times New Roman" w:hAnsi="Times New Roman" w:cs="Times New Roman"/>
                <w:szCs w:val="22"/>
              </w:rPr>
              <w:t xml:space="preserve"> displayed </w:t>
            </w:r>
          </w:p>
          <w:p w:rsidR="00C56AE4" w:rsidRPr="00620EFF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C56AE4" w:rsidRPr="00620EFF">
              <w:rPr>
                <w:rFonts w:ascii="Times New Roman" w:hAnsi="Times New Roman" w:cs="Times New Roman"/>
                <w:szCs w:val="22"/>
              </w:rPr>
              <w:t xml:space="preserve">Cancel button enabled </w:t>
            </w:r>
          </w:p>
          <w:p w:rsidR="00C56AE4" w:rsidRPr="00620EFF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proofErr w:type="spellStart"/>
            <w:r w:rsidR="00C56AE4" w:rsidRPr="00620EFF">
              <w:rPr>
                <w:rFonts w:ascii="Times New Roman" w:hAnsi="Times New Roman" w:cs="Times New Roman"/>
                <w:szCs w:val="22"/>
              </w:rPr>
              <w:t>cardReader</w:t>
            </w:r>
            <w:proofErr w:type="spellEnd"/>
            <w:r w:rsidR="00C56AE4" w:rsidRPr="00620EFF">
              <w:rPr>
                <w:rFonts w:ascii="Times New Roman" w:hAnsi="Times New Roman" w:cs="Times New Roman"/>
                <w:szCs w:val="22"/>
              </w:rPr>
              <w:t xml:space="preserve"> is disabled </w:t>
            </w:r>
          </w:p>
          <w:p w:rsidR="00C56AE4" w:rsidRPr="00620EFF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C56AE4" w:rsidRPr="00620EFF">
              <w:rPr>
                <w:rFonts w:ascii="Times New Roman" w:hAnsi="Times New Roman" w:cs="Times New Roman"/>
                <w:szCs w:val="22"/>
              </w:rPr>
              <w:t xml:space="preserve">scanner is disabled </w:t>
            </w:r>
          </w:p>
          <w:p w:rsidR="00C56AE4" w:rsidRPr="00620EFF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C56AE4" w:rsidRPr="00620EFF">
              <w:rPr>
                <w:rFonts w:ascii="Times New Roman" w:hAnsi="Times New Roman" w:cs="Times New Roman"/>
                <w:szCs w:val="22"/>
              </w:rPr>
              <w:t xml:space="preserve">borrower details displayed </w:t>
            </w:r>
          </w:p>
          <w:p w:rsidR="00C56AE4" w:rsidRPr="00620EFF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proofErr w:type="spellStart"/>
            <w:r w:rsidR="00C56AE4" w:rsidRPr="00620EFF">
              <w:rPr>
                <w:rFonts w:ascii="Times New Roman" w:hAnsi="Times New Roman" w:cs="Times New Roman"/>
                <w:szCs w:val="22"/>
              </w:rPr>
              <w:t>atLoanLimit</w:t>
            </w:r>
            <w:proofErr w:type="spellEnd"/>
            <w:r w:rsidR="00C56AE4" w:rsidRPr="00620EFF">
              <w:rPr>
                <w:rFonts w:ascii="Times New Roman" w:hAnsi="Times New Roman" w:cs="Times New Roman"/>
                <w:szCs w:val="22"/>
              </w:rPr>
              <w:t xml:space="preserve"> message displayed if relevant </w:t>
            </w:r>
          </w:p>
          <w:p w:rsidR="00C56AE4" w:rsidRPr="00620EFF" w:rsidRDefault="006E3B7A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C56AE4" w:rsidRPr="00620EFF">
              <w:rPr>
                <w:rFonts w:ascii="Times New Roman" w:hAnsi="Times New Roman" w:cs="Times New Roman"/>
                <w:szCs w:val="22"/>
              </w:rPr>
              <w:t xml:space="preserve">borrowing restricted error message displayed </w:t>
            </w: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</w:pPr>
          </w:p>
        </w:tc>
      </w:tr>
      <w:tr w:rsidR="00C56AE4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56AE4" w:rsidRDefault="00C56AE4" w:rsidP="00C56AE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56AE4" w:rsidRDefault="00C56AE4" w:rsidP="00C5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‘Cancel’.</w:t>
            </w:r>
          </w:p>
        </w:tc>
        <w:tc>
          <w:tcPr>
            <w:tcW w:w="5596" w:type="dxa"/>
          </w:tcPr>
          <w:p w:rsidR="00C56AE4" w:rsidRPr="00620EFF" w:rsidRDefault="00C56AE4" w:rsidP="00C56AE4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620EFF">
              <w:rPr>
                <w:rFonts w:ascii="Times New Roman" w:hAnsi="Times New Roman" w:cs="Times New Roman"/>
                <w:szCs w:val="22"/>
              </w:rPr>
              <w:t xml:space="preserve">Main </w:t>
            </w:r>
            <w:r w:rsidR="000E530B" w:rsidRPr="00620EFF">
              <w:rPr>
                <w:rFonts w:ascii="Times New Roman" w:hAnsi="Times New Roman" w:cs="Times New Roman"/>
                <w:szCs w:val="22"/>
              </w:rPr>
              <w:t>menu is displayed</w:t>
            </w: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</w:pPr>
          </w:p>
        </w:tc>
      </w:tr>
      <w:tr w:rsidR="00C56AE4" w:rsidTr="004F04AC">
        <w:trPr>
          <w:cantSplit/>
          <w:trHeight w:val="80"/>
        </w:trPr>
        <w:tc>
          <w:tcPr>
            <w:tcW w:w="13178" w:type="dxa"/>
            <w:gridSpan w:val="5"/>
          </w:tcPr>
          <w:p w:rsidR="00C56AE4" w:rsidRDefault="00C56AE4" w:rsidP="00C56AE4">
            <w:pPr>
              <w:pStyle w:val="RowHeadings"/>
              <w:spacing w:before="80" w:after="80"/>
            </w:pPr>
            <w:r>
              <w:t>Test 3 – Borrower does not exist</w:t>
            </w:r>
          </w:p>
        </w:tc>
      </w:tr>
      <w:tr w:rsidR="005D5A86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5A86" w:rsidRDefault="005D5A86" w:rsidP="005D5A8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5D5A86" w:rsidRPr="00854E58" w:rsidRDefault="005D5A86" w:rsidP="005D5A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5D5A86" w:rsidRPr="005D5A86" w:rsidRDefault="005D5A86" w:rsidP="005D5A86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D5A86" w:rsidRDefault="005D5A86" w:rsidP="005D5A86">
            <w:pPr>
              <w:pStyle w:val="RowHeadings"/>
              <w:spacing w:before="80" w:after="80"/>
            </w:pPr>
          </w:p>
        </w:tc>
      </w:tr>
      <w:tr w:rsidR="00C56AE4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56AE4" w:rsidRDefault="00C56AE4" w:rsidP="00C56AE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C56AE4" w:rsidRDefault="00C56AE4" w:rsidP="00C5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‘45’, and press ‘Swipe Card’.</w:t>
            </w:r>
          </w:p>
        </w:tc>
        <w:tc>
          <w:tcPr>
            <w:tcW w:w="5596" w:type="dxa"/>
          </w:tcPr>
          <w:p w:rsidR="00C56AE4" w:rsidRPr="005D5A86" w:rsidRDefault="00C56AE4" w:rsidP="005D5A86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2"/>
              </w:rPr>
            </w:pPr>
            <w:r w:rsidRPr="005D5A86">
              <w:rPr>
                <w:rFonts w:ascii="Times New Roman" w:hAnsi="Times New Roman" w:cs="Times New Roman"/>
                <w:szCs w:val="22"/>
              </w:rPr>
              <w:t>Member not found message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5D5A86" w:rsidRDefault="005D5A86" w:rsidP="005D5A8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5D5A86" w:rsidRDefault="00F931E3" w:rsidP="005D5A8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dis</w:t>
            </w:r>
            <w:r w:rsidR="005D5A86">
              <w:rPr>
                <w:sz w:val="24"/>
                <w:szCs w:val="24"/>
              </w:rPr>
              <w:t>abled.</w:t>
            </w:r>
          </w:p>
          <w:p w:rsidR="005D5A86" w:rsidRPr="00620EFF" w:rsidRDefault="00F931E3" w:rsidP="005D5A86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The scanner is dis</w:t>
            </w:r>
            <w:bookmarkStart w:id="0" w:name="_GoBack"/>
            <w:bookmarkEnd w:id="0"/>
            <w:r w:rsidR="005D5A86" w:rsidRPr="00620EFF">
              <w:rPr>
                <w:rFonts w:ascii="Times New Roman" w:hAnsi="Times New Roman" w:cs="Times New Roman"/>
              </w:rPr>
              <w:t>abled.</w:t>
            </w: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6AE4" w:rsidRDefault="00C56AE4" w:rsidP="00C56AE4">
            <w:pPr>
              <w:pStyle w:val="RowHeadings"/>
              <w:spacing w:before="80" w:after="80"/>
            </w:pPr>
          </w:p>
        </w:tc>
      </w:tr>
    </w:tbl>
    <w:p w:rsidR="00FB5F29" w:rsidRDefault="00FB5F29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9"/>
        <w:gridCol w:w="10971"/>
      </w:tblGrid>
      <w:tr w:rsidR="00780A9A" w:rsidRPr="003F7E88" w:rsidTr="00BF6B3B">
        <w:tc>
          <w:tcPr>
            <w:tcW w:w="1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C01A8" w:rsidRPr="00572CE5" w:rsidTr="00067374">
        <w:tc>
          <w:tcPr>
            <w:tcW w:w="1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C01A8" w:rsidRPr="00572CE5" w:rsidRDefault="000C01A8" w:rsidP="000C01A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572CE5">
              <w:rPr>
                <w:b/>
              </w:rPr>
              <w:t>1</w:t>
            </w:r>
          </w:p>
        </w:tc>
      </w:tr>
      <w:tr w:rsidR="00A30388" w:rsidTr="00A30388">
        <w:tc>
          <w:tcPr>
            <w:tcW w:w="1979" w:type="dxa"/>
            <w:tcBorders>
              <w:top w:val="single" w:sz="4" w:space="0" w:color="auto"/>
            </w:tcBorders>
            <w:shd w:val="clear" w:color="auto" w:fill="E0E0E0"/>
          </w:tcPr>
          <w:p w:rsidR="00A30388" w:rsidRPr="00654157" w:rsidRDefault="00A30388" w:rsidP="00BF6B3B">
            <w:pPr>
              <w:pStyle w:val="bp"/>
              <w:spacing w:before="0" w:after="0"/>
            </w:pPr>
            <w:r w:rsidRPr="00654157">
              <w:t>Member exists and not restricted</w:t>
            </w:r>
          </w:p>
        </w:tc>
        <w:tc>
          <w:tcPr>
            <w:tcW w:w="10971" w:type="dxa"/>
            <w:tcBorders>
              <w:top w:val="single" w:sz="4" w:space="0" w:color="auto"/>
            </w:tcBorders>
            <w:shd w:val="clear" w:color="auto" w:fill="auto"/>
          </w:tcPr>
          <w:p w:rsidR="00A30388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Scanning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Complete, Cancel buttons enabled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enabled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 count initialized as number of </w:t>
            </w:r>
          </w:p>
          <w:p w:rsidR="00A30388" w:rsidRPr="00BF6B3B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</w:t>
            </w:r>
          </w:p>
          <w:p w:rsidR="00A30388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existing fin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message displayed if relevant</w:t>
            </w:r>
          </w:p>
          <w:p w:rsidR="00A30388" w:rsidRPr="00A30388" w:rsidRDefault="00A30388" w:rsidP="00BF6B3B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BF6B3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SCANNING_BOOKS</w:t>
            </w:r>
          </w:p>
          <w:p w:rsidR="00A30388" w:rsidRPr="00BF6B3B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C01A8" w:rsidTr="00B578EC">
        <w:tc>
          <w:tcPr>
            <w:tcW w:w="12950" w:type="dxa"/>
            <w:gridSpan w:val="2"/>
            <w:shd w:val="clear" w:color="auto" w:fill="E0E0E0"/>
          </w:tcPr>
          <w:p w:rsidR="000C01A8" w:rsidRPr="000C01A8" w:rsidRDefault="000C01A8" w:rsidP="000C01A8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C01A8">
              <w:rPr>
                <w:rFonts w:ascii="Times New Roman" w:hAnsi="Times New Roman" w:cs="Times New Roman"/>
                <w:b/>
              </w:rPr>
              <w:t xml:space="preserve">Test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A30388" w:rsidTr="00A30388">
        <w:tc>
          <w:tcPr>
            <w:tcW w:w="1979" w:type="dxa"/>
            <w:shd w:val="clear" w:color="auto" w:fill="E0E0E0"/>
          </w:tcPr>
          <w:p w:rsidR="00A30388" w:rsidRPr="00654157" w:rsidRDefault="00A30388" w:rsidP="00572CE5">
            <w:pPr>
              <w:pStyle w:val="bp"/>
              <w:spacing w:before="0" w:after="0"/>
            </w:pPr>
            <w:r w:rsidRPr="00654157">
              <w:t>Member exists and is restricted</w:t>
            </w:r>
          </w:p>
        </w:tc>
        <w:tc>
          <w:tcPr>
            <w:tcW w:w="10971" w:type="dxa"/>
            <w:shd w:val="clear" w:color="auto" w:fill="auto"/>
          </w:tcPr>
          <w:p w:rsidR="00A30388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Restricted panel of </w:t>
            </w: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BorrowBookUI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displayed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Cancel button enabled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cardReader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is disabled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scanner is disabled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borrower details displayed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loans displayed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existing fine message displayed if relevant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overdue message displayed if relevant </w:t>
            </w:r>
          </w:p>
          <w:p w:rsidR="00A30388" w:rsidRPr="00BF6B3B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>atLoanLimit</w:t>
            </w:r>
            <w:proofErr w:type="spellEnd"/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 message displayed if relevant </w:t>
            </w:r>
          </w:p>
          <w:p w:rsidR="00A30388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F6B3B">
              <w:rPr>
                <w:rFonts w:ascii="Times New Roman" w:hAnsi="Times New Roman" w:cs="Times New Roman"/>
                <w:sz w:val="22"/>
                <w:szCs w:val="22"/>
              </w:rPr>
              <w:t xml:space="preserve">borrowing restricted error message displayed </w:t>
            </w:r>
          </w:p>
          <w:p w:rsidR="00A30388" w:rsidRPr="00A30388" w:rsidRDefault="00A30388" w:rsidP="00A30388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0388">
              <w:rPr>
                <w:rFonts w:ascii="Times New Roman" w:hAnsi="Times New Roman" w:cs="Times New Roman"/>
                <w:sz w:val="22"/>
                <w:szCs w:val="22"/>
              </w:rPr>
              <w:t>BorrowBookCTL</w:t>
            </w:r>
            <w:proofErr w:type="spellEnd"/>
            <w:r w:rsidRPr="00A30388">
              <w:rPr>
                <w:rFonts w:ascii="Times New Roman" w:hAnsi="Times New Roman" w:cs="Times New Roman"/>
                <w:sz w:val="22"/>
                <w:szCs w:val="22"/>
              </w:rPr>
              <w:t xml:space="preserve"> state == </w:t>
            </w:r>
            <w:r w:rsidRPr="00A3038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BORROWING_RESTRICTED</w:t>
            </w:r>
          </w:p>
          <w:p w:rsidR="00A30388" w:rsidRPr="00A30388" w:rsidRDefault="00A30388" w:rsidP="00A30388">
            <w:pPr>
              <w:pStyle w:val="Default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576D" w:rsidTr="00CF2248">
        <w:tc>
          <w:tcPr>
            <w:tcW w:w="12950" w:type="dxa"/>
            <w:gridSpan w:val="2"/>
            <w:shd w:val="clear" w:color="auto" w:fill="E0E0E0"/>
          </w:tcPr>
          <w:p w:rsidR="005F576D" w:rsidRPr="005F576D" w:rsidRDefault="005F576D" w:rsidP="005F576D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Test 3</w:t>
            </w:r>
          </w:p>
        </w:tc>
      </w:tr>
      <w:tr w:rsidR="005F576D" w:rsidTr="00A30388">
        <w:tc>
          <w:tcPr>
            <w:tcW w:w="1979" w:type="dxa"/>
            <w:shd w:val="clear" w:color="auto" w:fill="E0E0E0"/>
          </w:tcPr>
          <w:p w:rsidR="005F576D" w:rsidRPr="00654157" w:rsidRDefault="005F576D" w:rsidP="00572CE5">
            <w:pPr>
              <w:pStyle w:val="bp"/>
              <w:spacing w:before="0" w:after="0"/>
            </w:pPr>
            <w:r>
              <w:t>Member does not exist</w:t>
            </w:r>
          </w:p>
        </w:tc>
        <w:tc>
          <w:tcPr>
            <w:tcW w:w="10971" w:type="dxa"/>
            <w:shd w:val="clear" w:color="auto" w:fill="auto"/>
          </w:tcPr>
          <w:p w:rsidR="00F2351B" w:rsidRDefault="00F2351B" w:rsidP="008D3819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 menu is displayed</w:t>
            </w:r>
          </w:p>
          <w:p w:rsidR="005F576D" w:rsidRDefault="008D3819" w:rsidP="008D3819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Member not found message displayed.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85C" w:rsidRDefault="00BB685C">
      <w:r>
        <w:separator/>
      </w:r>
    </w:p>
  </w:endnote>
  <w:endnote w:type="continuationSeparator" w:id="0">
    <w:p w:rsidR="00BB685C" w:rsidRDefault="00BB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31E3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931E3">
      <w:rPr>
        <w:rStyle w:val="PageNumber"/>
        <w:noProof/>
      </w:rPr>
      <w:t>8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85C" w:rsidRDefault="00BB685C">
      <w:r>
        <w:separator/>
      </w:r>
    </w:p>
  </w:footnote>
  <w:footnote w:type="continuationSeparator" w:id="0">
    <w:p w:rsidR="00BB685C" w:rsidRDefault="00BB6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7D7075" w:rsidP="00B71A35">
          <w:r>
            <w:t>Swipe Borrow Card</w:t>
          </w:r>
        </w:p>
      </w:tc>
      <w:tc>
        <w:tcPr>
          <w:tcW w:w="3179" w:type="dxa"/>
        </w:tcPr>
        <w:p w:rsidR="00A37650" w:rsidRDefault="007D7075" w:rsidP="007D707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D2505"/>
    <w:multiLevelType w:val="hybridMultilevel"/>
    <w:tmpl w:val="DEA28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84093"/>
    <w:multiLevelType w:val="hybridMultilevel"/>
    <w:tmpl w:val="FE1E6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D028AF"/>
    <w:multiLevelType w:val="hybridMultilevel"/>
    <w:tmpl w:val="0F42B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6D1993"/>
    <w:multiLevelType w:val="hybridMultilevel"/>
    <w:tmpl w:val="A950FD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85CB4"/>
    <w:multiLevelType w:val="hybridMultilevel"/>
    <w:tmpl w:val="71BA7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66E15"/>
    <w:multiLevelType w:val="hybridMultilevel"/>
    <w:tmpl w:val="DF766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3"/>
  </w:num>
  <w:num w:numId="5">
    <w:abstractNumId w:val="21"/>
  </w:num>
  <w:num w:numId="6">
    <w:abstractNumId w:val="20"/>
  </w:num>
  <w:num w:numId="7">
    <w:abstractNumId w:val="9"/>
  </w:num>
  <w:num w:numId="8">
    <w:abstractNumId w:val="19"/>
  </w:num>
  <w:num w:numId="9">
    <w:abstractNumId w:val="25"/>
  </w:num>
  <w:num w:numId="10">
    <w:abstractNumId w:val="1"/>
  </w:num>
  <w:num w:numId="11">
    <w:abstractNumId w:val="5"/>
  </w:num>
  <w:num w:numId="12">
    <w:abstractNumId w:val="33"/>
  </w:num>
  <w:num w:numId="13">
    <w:abstractNumId w:val="8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7"/>
  </w:num>
  <w:num w:numId="24">
    <w:abstractNumId w:val="15"/>
  </w:num>
  <w:num w:numId="25">
    <w:abstractNumId w:val="2"/>
  </w:num>
  <w:num w:numId="26">
    <w:abstractNumId w:val="22"/>
  </w:num>
  <w:num w:numId="27">
    <w:abstractNumId w:val="31"/>
  </w:num>
  <w:num w:numId="28">
    <w:abstractNumId w:val="18"/>
  </w:num>
  <w:num w:numId="29">
    <w:abstractNumId w:val="30"/>
  </w:num>
  <w:num w:numId="30">
    <w:abstractNumId w:val="11"/>
  </w:num>
  <w:num w:numId="31">
    <w:abstractNumId w:val="32"/>
  </w:num>
  <w:num w:numId="32">
    <w:abstractNumId w:val="4"/>
  </w:num>
  <w:num w:numId="33">
    <w:abstractNumId w:val="12"/>
  </w:num>
  <w:num w:numId="34">
    <w:abstractNumId w:val="16"/>
  </w:num>
  <w:num w:numId="35">
    <w:abstractNumId w:val="2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0915"/>
    <w:rsid w:val="00024113"/>
    <w:rsid w:val="000278E8"/>
    <w:rsid w:val="00036ABF"/>
    <w:rsid w:val="00037A8E"/>
    <w:rsid w:val="000449EF"/>
    <w:rsid w:val="0004651B"/>
    <w:rsid w:val="00090A99"/>
    <w:rsid w:val="00096482"/>
    <w:rsid w:val="000C01A8"/>
    <w:rsid w:val="000D5952"/>
    <w:rsid w:val="000E3C24"/>
    <w:rsid w:val="000E530B"/>
    <w:rsid w:val="000F429D"/>
    <w:rsid w:val="000F4382"/>
    <w:rsid w:val="001147DB"/>
    <w:rsid w:val="00127DBF"/>
    <w:rsid w:val="00154D6A"/>
    <w:rsid w:val="0015543B"/>
    <w:rsid w:val="00181694"/>
    <w:rsid w:val="0018240E"/>
    <w:rsid w:val="001904C4"/>
    <w:rsid w:val="00192656"/>
    <w:rsid w:val="00197530"/>
    <w:rsid w:val="001A0459"/>
    <w:rsid w:val="001A6775"/>
    <w:rsid w:val="001A7865"/>
    <w:rsid w:val="001B0072"/>
    <w:rsid w:val="001D00C4"/>
    <w:rsid w:val="001E11D9"/>
    <w:rsid w:val="001F01F4"/>
    <w:rsid w:val="001F6448"/>
    <w:rsid w:val="001F7C68"/>
    <w:rsid w:val="002052B0"/>
    <w:rsid w:val="00205D7F"/>
    <w:rsid w:val="00212269"/>
    <w:rsid w:val="00212A3D"/>
    <w:rsid w:val="0027008E"/>
    <w:rsid w:val="00291668"/>
    <w:rsid w:val="002A7E47"/>
    <w:rsid w:val="002C1B7F"/>
    <w:rsid w:val="002D07CF"/>
    <w:rsid w:val="002D1D0A"/>
    <w:rsid w:val="002D7BA4"/>
    <w:rsid w:val="002E347B"/>
    <w:rsid w:val="002E7EEC"/>
    <w:rsid w:val="00317678"/>
    <w:rsid w:val="00331345"/>
    <w:rsid w:val="00353537"/>
    <w:rsid w:val="00360DAC"/>
    <w:rsid w:val="00362280"/>
    <w:rsid w:val="00374830"/>
    <w:rsid w:val="00382D26"/>
    <w:rsid w:val="003910B3"/>
    <w:rsid w:val="003A25C3"/>
    <w:rsid w:val="003D2ED7"/>
    <w:rsid w:val="003E438C"/>
    <w:rsid w:val="003F1D6E"/>
    <w:rsid w:val="004143E8"/>
    <w:rsid w:val="00434231"/>
    <w:rsid w:val="004451D2"/>
    <w:rsid w:val="0046703C"/>
    <w:rsid w:val="0049709A"/>
    <w:rsid w:val="004A0610"/>
    <w:rsid w:val="004A279E"/>
    <w:rsid w:val="004A4B81"/>
    <w:rsid w:val="004A71EF"/>
    <w:rsid w:val="004D1C11"/>
    <w:rsid w:val="004E3847"/>
    <w:rsid w:val="004E420D"/>
    <w:rsid w:val="004F4FB4"/>
    <w:rsid w:val="004F7B53"/>
    <w:rsid w:val="004F7C17"/>
    <w:rsid w:val="00504E24"/>
    <w:rsid w:val="00520EF0"/>
    <w:rsid w:val="00531B5A"/>
    <w:rsid w:val="00536681"/>
    <w:rsid w:val="00553DAD"/>
    <w:rsid w:val="005706E3"/>
    <w:rsid w:val="00572CE5"/>
    <w:rsid w:val="00576454"/>
    <w:rsid w:val="00596551"/>
    <w:rsid w:val="005A1BF9"/>
    <w:rsid w:val="005B48A6"/>
    <w:rsid w:val="005D5A86"/>
    <w:rsid w:val="005E1449"/>
    <w:rsid w:val="005E2ADA"/>
    <w:rsid w:val="005F0EB8"/>
    <w:rsid w:val="005F576D"/>
    <w:rsid w:val="00604AE4"/>
    <w:rsid w:val="00620950"/>
    <w:rsid w:val="00620EFF"/>
    <w:rsid w:val="00635CE7"/>
    <w:rsid w:val="00654157"/>
    <w:rsid w:val="00683635"/>
    <w:rsid w:val="006B5D41"/>
    <w:rsid w:val="006D4DE0"/>
    <w:rsid w:val="006E3B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075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4BE6"/>
    <w:rsid w:val="008D2261"/>
    <w:rsid w:val="008D3819"/>
    <w:rsid w:val="008E1440"/>
    <w:rsid w:val="008E5B7B"/>
    <w:rsid w:val="008F0C91"/>
    <w:rsid w:val="00913D07"/>
    <w:rsid w:val="00915018"/>
    <w:rsid w:val="0093214E"/>
    <w:rsid w:val="009322A3"/>
    <w:rsid w:val="0093488F"/>
    <w:rsid w:val="0093737A"/>
    <w:rsid w:val="00981DE1"/>
    <w:rsid w:val="00983E57"/>
    <w:rsid w:val="009A6E89"/>
    <w:rsid w:val="009C06FE"/>
    <w:rsid w:val="009C4C9A"/>
    <w:rsid w:val="009D1046"/>
    <w:rsid w:val="009E2570"/>
    <w:rsid w:val="009F41E1"/>
    <w:rsid w:val="009F7825"/>
    <w:rsid w:val="00A04F88"/>
    <w:rsid w:val="00A11301"/>
    <w:rsid w:val="00A30388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3B7C"/>
    <w:rsid w:val="00B3013D"/>
    <w:rsid w:val="00B3144A"/>
    <w:rsid w:val="00B5620B"/>
    <w:rsid w:val="00B71A35"/>
    <w:rsid w:val="00BA717F"/>
    <w:rsid w:val="00BB685C"/>
    <w:rsid w:val="00BE784F"/>
    <w:rsid w:val="00BF6B3B"/>
    <w:rsid w:val="00C05D0A"/>
    <w:rsid w:val="00C070A0"/>
    <w:rsid w:val="00C07137"/>
    <w:rsid w:val="00C074E2"/>
    <w:rsid w:val="00C229AB"/>
    <w:rsid w:val="00C32112"/>
    <w:rsid w:val="00C34B6E"/>
    <w:rsid w:val="00C4752B"/>
    <w:rsid w:val="00C56AE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684D"/>
    <w:rsid w:val="00D93AFF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5120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3FBB"/>
    <w:rsid w:val="00F2351B"/>
    <w:rsid w:val="00F30EEB"/>
    <w:rsid w:val="00F45076"/>
    <w:rsid w:val="00F909B2"/>
    <w:rsid w:val="00F931E3"/>
    <w:rsid w:val="00FB4DBE"/>
    <w:rsid w:val="00FB5F29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BF6B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159</TotalTime>
  <Pages>8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28</cp:revision>
  <cp:lastPrinted>2003-10-05T22:49:00Z</cp:lastPrinted>
  <dcterms:created xsi:type="dcterms:W3CDTF">2015-09-28T09:09:00Z</dcterms:created>
  <dcterms:modified xsi:type="dcterms:W3CDTF">2015-10-02T13:26:00Z</dcterms:modified>
</cp:coreProperties>
</file>