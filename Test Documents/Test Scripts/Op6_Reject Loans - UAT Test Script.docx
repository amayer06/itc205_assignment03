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3438"/>
        <w:gridCol w:w="30"/>
        <w:gridCol w:w="9710"/>
      </w:tblGrid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D10DA" w:rsidRDefault="00156C2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Reject Loans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2D10DA" w:rsidRDefault="00156C26" w:rsidP="00156C26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Reject Loans Use Case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56C26" w:rsidRPr="002D10DA" w:rsidRDefault="009549C0" w:rsidP="009549C0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the member has changed their mind about the borrowed book they are able to </w:t>
            </w:r>
            <w:r w:rsidR="00156C26" w:rsidRPr="002D10DA">
              <w:rPr>
                <w:sz w:val="24"/>
                <w:szCs w:val="24"/>
              </w:rPr>
              <w:t>reject the current list of pending loans and start the scanning process again</w:t>
            </w:r>
            <w:r>
              <w:rPr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2D10DA">
              <w:rPr>
                <w:sz w:val="24"/>
                <w:szCs w:val="24"/>
              </w:rPr>
              <w:t>BorrowBookCTL</w:t>
            </w:r>
            <w:proofErr w:type="spellEnd"/>
            <w:r w:rsidRPr="002D10DA">
              <w:rPr>
                <w:sz w:val="24"/>
                <w:szCs w:val="24"/>
              </w:rPr>
              <w:t xml:space="preserve"> class exists</w:t>
            </w:r>
          </w:p>
          <w:p w:rsidR="00156C26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Pending loan list exists</w:t>
            </w:r>
          </w:p>
          <w:p w:rsidR="00156C26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2D10DA">
              <w:rPr>
                <w:sz w:val="24"/>
                <w:szCs w:val="24"/>
              </w:rPr>
              <w:t>BorrowBookCTL</w:t>
            </w:r>
            <w:proofErr w:type="spellEnd"/>
            <w:r w:rsidRPr="002D10DA">
              <w:rPr>
                <w:sz w:val="24"/>
                <w:szCs w:val="24"/>
              </w:rPr>
              <w:t xml:space="preserve"> state == CONFIRMING_LOANS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2D10DA">
              <w:rPr>
                <w:sz w:val="24"/>
                <w:szCs w:val="24"/>
              </w:rPr>
              <w:t>BorrowBookUI</w:t>
            </w:r>
            <w:proofErr w:type="spellEnd"/>
            <w:r w:rsidRPr="002D10DA">
              <w:rPr>
                <w:sz w:val="24"/>
                <w:szCs w:val="24"/>
              </w:rPr>
              <w:t xml:space="preserve"> is displayed</w:t>
            </w:r>
          </w:p>
          <w:p w:rsidR="00156C26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 xml:space="preserve">Scanning panel of </w:t>
            </w:r>
            <w:proofErr w:type="spellStart"/>
            <w:r w:rsidRPr="002D10DA">
              <w:rPr>
                <w:sz w:val="24"/>
                <w:szCs w:val="24"/>
              </w:rPr>
              <w:t>BorrowBookUS</w:t>
            </w:r>
            <w:proofErr w:type="spellEnd"/>
            <w:r w:rsidRPr="002D10DA">
              <w:rPr>
                <w:sz w:val="24"/>
                <w:szCs w:val="24"/>
              </w:rPr>
              <w:t xml:space="preserve"> displayed</w:t>
            </w:r>
          </w:p>
          <w:p w:rsidR="00156C26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Borrower details displayed</w:t>
            </w:r>
          </w:p>
          <w:p w:rsidR="00156C26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Existing loan details displayed</w:t>
            </w:r>
          </w:p>
          <w:p w:rsidR="00156C26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Pending loan list is empty</w:t>
            </w:r>
          </w:p>
          <w:p w:rsidR="00156C26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Scan count == number of existing loans</w:t>
            </w:r>
          </w:p>
          <w:p w:rsidR="00156C26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Cancel button enabled</w:t>
            </w:r>
          </w:p>
          <w:p w:rsidR="00156C26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2D10DA">
              <w:rPr>
                <w:sz w:val="24"/>
                <w:szCs w:val="24"/>
              </w:rPr>
              <w:t>cardReader</w:t>
            </w:r>
            <w:proofErr w:type="spellEnd"/>
            <w:r w:rsidRPr="002D10DA">
              <w:rPr>
                <w:sz w:val="24"/>
                <w:szCs w:val="24"/>
              </w:rPr>
              <w:t xml:space="preserve"> is disabled</w:t>
            </w:r>
          </w:p>
          <w:p w:rsidR="00156C26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scanner is enabled</w:t>
            </w:r>
          </w:p>
          <w:p w:rsidR="00156C26" w:rsidRPr="002D10DA" w:rsidRDefault="00156C26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2D10DA">
              <w:rPr>
                <w:sz w:val="24"/>
                <w:szCs w:val="24"/>
              </w:rPr>
              <w:t>BorrowBookCTL</w:t>
            </w:r>
            <w:proofErr w:type="spellEnd"/>
            <w:r w:rsidRPr="002D10DA">
              <w:rPr>
                <w:sz w:val="24"/>
                <w:szCs w:val="24"/>
              </w:rPr>
              <w:t xml:space="preserve"> state == SCANNING_BOOKS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9549C0" w:rsidRPr="002D10DA" w:rsidRDefault="009549C0" w:rsidP="009549C0">
            <w:pPr>
              <w:pStyle w:val="bp"/>
              <w:ind w:left="-48" w:firstLine="48"/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Intent: reject the current list of pending loans and start the scanning process again</w:t>
            </w:r>
          </w:p>
          <w:p w:rsidR="00E303EF" w:rsidRDefault="009549C0" w:rsidP="009549C0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2D10DA">
              <w:rPr>
                <w:sz w:val="24"/>
                <w:szCs w:val="24"/>
              </w:rPr>
              <w:t xml:space="preserve">Signature: </w:t>
            </w:r>
            <w:proofErr w:type="spellStart"/>
            <w:r w:rsidRPr="002D10DA">
              <w:rPr>
                <w:sz w:val="24"/>
                <w:szCs w:val="24"/>
              </w:rPr>
              <w:t>loansRejects</w:t>
            </w:r>
            <w:proofErr w:type="spellEnd"/>
            <w:r w:rsidRPr="002D10DA">
              <w:rPr>
                <w:sz w:val="24"/>
                <w:szCs w:val="24"/>
              </w:rPr>
              <w:t>()</w:t>
            </w:r>
          </w:p>
        </w:tc>
      </w:tr>
      <w:tr w:rsidR="00536681">
        <w:trPr>
          <w:cantSplit/>
          <w:tblHeader/>
        </w:trPr>
        <w:tc>
          <w:tcPr>
            <w:tcW w:w="34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</w:tbl>
    <w:p w:rsidR="00A849D4" w:rsidRDefault="00A849D4" w:rsidP="00374830">
      <w:pPr>
        <w:pStyle w:val="bp"/>
        <w:spacing w:before="0" w:after="0"/>
      </w:pPr>
    </w:p>
    <w:p w:rsidR="00A849D4" w:rsidRDefault="00A849D4">
      <w:r>
        <w:br w:type="page"/>
      </w:r>
    </w:p>
    <w:p w:rsidR="00A30AD6" w:rsidRDefault="00A30AD6" w:rsidP="00374830">
      <w:pPr>
        <w:pStyle w:val="bp"/>
        <w:spacing w:before="0" w:after="0"/>
      </w:pPr>
    </w:p>
    <w:tbl>
      <w:tblPr>
        <w:tblW w:w="1317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5596"/>
        <w:gridCol w:w="5596"/>
        <w:gridCol w:w="714"/>
        <w:gridCol w:w="714"/>
      </w:tblGrid>
      <w:tr w:rsidR="00A849D4" w:rsidTr="005D42CB"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A849D4" w:rsidRDefault="00A849D4" w:rsidP="005D42C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A849D4" w:rsidRDefault="00A849D4" w:rsidP="005D42CB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A849D4" w:rsidRDefault="00A849D4" w:rsidP="005D42CB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A849D4" w:rsidRDefault="00A849D4" w:rsidP="005D42C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A849D4" w:rsidRDefault="00A849D4" w:rsidP="005D42CB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A849D4" w:rsidTr="005D42CB"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A849D4" w:rsidRDefault="00A849D4" w:rsidP="005D42CB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tcBorders>
              <w:top w:val="single" w:sz="4" w:space="0" w:color="auto"/>
              <w:left w:val="single" w:sz="4" w:space="0" w:color="auto"/>
            </w:tcBorders>
          </w:tcPr>
          <w:p w:rsidR="00A849D4" w:rsidRPr="00D06360" w:rsidRDefault="00A849D4" w:rsidP="00A849D4">
            <w:pPr>
              <w:pStyle w:val="proc"/>
              <w:numPr>
                <w:ilvl w:val="0"/>
                <w:numId w:val="32"/>
              </w:numPr>
              <w:rPr>
                <w:i/>
                <w:sz w:val="24"/>
              </w:rPr>
            </w:pPr>
            <w:r w:rsidRPr="00CC70C0">
              <w:rPr>
                <w:i/>
                <w:sz w:val="24"/>
              </w:rPr>
              <w:t xml:space="preserve">Enter member Id ‘1’, and </w:t>
            </w:r>
            <w:r>
              <w:rPr>
                <w:i/>
                <w:sz w:val="24"/>
              </w:rPr>
              <w:t>press ‘Swipe Card’.</w:t>
            </w:r>
          </w:p>
          <w:p w:rsidR="00A849D4" w:rsidRPr="00D06360" w:rsidRDefault="00A849D4" w:rsidP="00A849D4">
            <w:pPr>
              <w:pStyle w:val="proc"/>
              <w:numPr>
                <w:ilvl w:val="0"/>
                <w:numId w:val="32"/>
              </w:numPr>
              <w:rPr>
                <w:i/>
                <w:sz w:val="24"/>
              </w:rPr>
            </w:pPr>
            <w:r w:rsidRPr="00D06360">
              <w:rPr>
                <w:i/>
                <w:sz w:val="24"/>
              </w:rPr>
              <w:t>Enter book Id ‘10’, and press ‘Scan Book Barcode’.</w:t>
            </w:r>
          </w:p>
          <w:p w:rsidR="00A849D4" w:rsidRPr="00D06360" w:rsidRDefault="00A849D4" w:rsidP="00A849D4">
            <w:pPr>
              <w:pStyle w:val="proc"/>
              <w:numPr>
                <w:ilvl w:val="0"/>
                <w:numId w:val="32"/>
              </w:numPr>
              <w:rPr>
                <w:i/>
                <w:sz w:val="24"/>
              </w:rPr>
            </w:pPr>
            <w:r w:rsidRPr="00D06360">
              <w:rPr>
                <w:i/>
                <w:sz w:val="24"/>
              </w:rPr>
              <w:t>Enter book Id ‘11’, and press ‘Scan Book Barcode’.</w:t>
            </w:r>
          </w:p>
          <w:p w:rsidR="00A849D4" w:rsidRDefault="00A849D4" w:rsidP="00A849D4">
            <w:pPr>
              <w:pStyle w:val="proc"/>
              <w:numPr>
                <w:ilvl w:val="0"/>
                <w:numId w:val="32"/>
              </w:numPr>
              <w:rPr>
                <w:i/>
                <w:sz w:val="24"/>
              </w:rPr>
            </w:pPr>
            <w:r w:rsidRPr="00D06360">
              <w:rPr>
                <w:i/>
                <w:sz w:val="24"/>
              </w:rPr>
              <w:t>Enter book Id ‘12’, and press ‘Scan Book Barcode’.</w:t>
            </w:r>
          </w:p>
          <w:p w:rsidR="00A849D4" w:rsidRDefault="00A849D4" w:rsidP="00A849D4">
            <w:pPr>
              <w:pStyle w:val="proc"/>
              <w:numPr>
                <w:ilvl w:val="0"/>
                <w:numId w:val="32"/>
              </w:numPr>
              <w:rPr>
                <w:sz w:val="24"/>
              </w:rPr>
            </w:pPr>
            <w:r w:rsidRPr="008E3FA0">
              <w:rPr>
                <w:i/>
                <w:sz w:val="24"/>
              </w:rPr>
              <w:t>Press ‘Completed’, at the bottom of the Display window.</w:t>
            </w:r>
          </w:p>
          <w:p w:rsidR="00A849D4" w:rsidRDefault="00A849D4" w:rsidP="00A849D4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  <w:p w:rsidR="00A849D4" w:rsidRPr="00A849D4" w:rsidRDefault="00A849D4" w:rsidP="00A849D4">
            <w:pPr>
              <w:pStyle w:val="proc"/>
              <w:numPr>
                <w:ilvl w:val="0"/>
                <w:numId w:val="0"/>
              </w:numPr>
              <w:rPr>
                <w:i/>
                <w:sz w:val="24"/>
              </w:rPr>
            </w:pPr>
            <w:r>
              <w:rPr>
                <w:sz w:val="24"/>
              </w:rPr>
              <w:t>Press ‘Reject’.</w:t>
            </w:r>
          </w:p>
        </w:tc>
        <w:tc>
          <w:tcPr>
            <w:tcW w:w="5596" w:type="dxa"/>
          </w:tcPr>
          <w:p w:rsidR="00A849D4" w:rsidRPr="002D10DA" w:rsidRDefault="00A849D4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2D10DA">
              <w:rPr>
                <w:sz w:val="24"/>
                <w:szCs w:val="24"/>
              </w:rPr>
              <w:t>BorrowBookUI</w:t>
            </w:r>
            <w:proofErr w:type="spellEnd"/>
            <w:r w:rsidRPr="002D10DA">
              <w:rPr>
                <w:sz w:val="24"/>
                <w:szCs w:val="24"/>
              </w:rPr>
              <w:t xml:space="preserve"> is displayed</w:t>
            </w:r>
          </w:p>
          <w:p w:rsidR="00A849D4" w:rsidRPr="002D10DA" w:rsidRDefault="00A849D4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 xml:space="preserve">Scanning panel of </w:t>
            </w:r>
            <w:proofErr w:type="spellStart"/>
            <w:r w:rsidRPr="002D10DA">
              <w:rPr>
                <w:sz w:val="24"/>
                <w:szCs w:val="24"/>
              </w:rPr>
              <w:t>BorrowBookUS</w:t>
            </w:r>
            <w:proofErr w:type="spellEnd"/>
            <w:r w:rsidRPr="002D10DA">
              <w:rPr>
                <w:sz w:val="24"/>
                <w:szCs w:val="24"/>
              </w:rPr>
              <w:t xml:space="preserve"> displayed</w:t>
            </w:r>
          </w:p>
          <w:p w:rsidR="00A849D4" w:rsidRPr="002D10DA" w:rsidRDefault="00A849D4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Borrower details displayed</w:t>
            </w:r>
          </w:p>
          <w:p w:rsidR="00A849D4" w:rsidRPr="002D10DA" w:rsidRDefault="00A849D4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Existing loan details displayed</w:t>
            </w:r>
          </w:p>
          <w:p w:rsidR="00A849D4" w:rsidRPr="002D10DA" w:rsidRDefault="00A849D4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Pending loan list is empty</w:t>
            </w:r>
          </w:p>
          <w:p w:rsidR="00A849D4" w:rsidRPr="002D10DA" w:rsidRDefault="00A849D4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Cancel button enabled</w:t>
            </w:r>
          </w:p>
          <w:p w:rsidR="00A849D4" w:rsidRPr="002D10DA" w:rsidRDefault="00A849D4" w:rsidP="00A849D4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proofErr w:type="spellStart"/>
            <w:r w:rsidRPr="002D10DA">
              <w:rPr>
                <w:sz w:val="24"/>
                <w:szCs w:val="24"/>
              </w:rPr>
              <w:t>cardReader</w:t>
            </w:r>
            <w:proofErr w:type="spellEnd"/>
            <w:r w:rsidRPr="002D10DA">
              <w:rPr>
                <w:sz w:val="24"/>
                <w:szCs w:val="24"/>
              </w:rPr>
              <w:t xml:space="preserve"> is disabled</w:t>
            </w:r>
          </w:p>
          <w:p w:rsidR="00A849D4" w:rsidRPr="00A849D4" w:rsidRDefault="00A849D4" w:rsidP="005D42CB">
            <w:pPr>
              <w:pStyle w:val="bp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 w:rsidRPr="002D10DA">
              <w:rPr>
                <w:sz w:val="24"/>
                <w:szCs w:val="24"/>
              </w:rPr>
              <w:t>scanner is enabled</w:t>
            </w:r>
          </w:p>
        </w:tc>
        <w:tc>
          <w:tcPr>
            <w:tcW w:w="714" w:type="dxa"/>
          </w:tcPr>
          <w:p w:rsidR="00A849D4" w:rsidRDefault="00A849D4" w:rsidP="005D42CB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A849D4" w:rsidRDefault="00A849D4" w:rsidP="005D42CB">
            <w:pPr>
              <w:pStyle w:val="RowHeadings"/>
              <w:spacing w:before="80" w:after="80"/>
            </w:pPr>
          </w:p>
        </w:tc>
      </w:tr>
    </w:tbl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5256" w:rsidRDefault="00A75256">
      <w:r>
        <w:separator/>
      </w:r>
    </w:p>
  </w:endnote>
  <w:endnote w:type="continuationSeparator" w:id="0">
    <w:p w:rsidR="00A75256" w:rsidRDefault="00A75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49C0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549C0">
      <w:rPr>
        <w:rStyle w:val="PageNumber"/>
        <w:noProof/>
      </w:rPr>
      <w:t>2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5256" w:rsidRDefault="00A75256">
      <w:r>
        <w:separator/>
      </w:r>
    </w:p>
  </w:footnote>
  <w:footnote w:type="continuationSeparator" w:id="0">
    <w:p w:rsidR="00A75256" w:rsidRDefault="00A752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156C26" w:rsidP="00B71A35">
          <w:r>
            <w:t>Reject Loans</w:t>
          </w:r>
        </w:p>
      </w:tc>
      <w:tc>
        <w:tcPr>
          <w:tcW w:w="3179" w:type="dxa"/>
        </w:tcPr>
        <w:p w:rsidR="00A37650" w:rsidRDefault="00156C26" w:rsidP="00B71A35">
          <w:r>
            <w:t xml:space="preserve">  Date:  30/09/2015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136D1"/>
    <w:multiLevelType w:val="hybridMultilevel"/>
    <w:tmpl w:val="D38C17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9D1B76"/>
    <w:multiLevelType w:val="hybridMultilevel"/>
    <w:tmpl w:val="8AF67E1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6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15"/>
  </w:num>
  <w:num w:numId="4">
    <w:abstractNumId w:val="11"/>
  </w:num>
  <w:num w:numId="5">
    <w:abstractNumId w:val="19"/>
  </w:num>
  <w:num w:numId="6">
    <w:abstractNumId w:val="18"/>
  </w:num>
  <w:num w:numId="7">
    <w:abstractNumId w:val="8"/>
  </w:num>
  <w:num w:numId="8">
    <w:abstractNumId w:val="17"/>
  </w:num>
  <w:num w:numId="9">
    <w:abstractNumId w:val="22"/>
  </w:num>
  <w:num w:numId="10">
    <w:abstractNumId w:val="1"/>
  </w:num>
  <w:num w:numId="11">
    <w:abstractNumId w:val="3"/>
  </w:num>
  <w:num w:numId="12">
    <w:abstractNumId w:val="29"/>
  </w:num>
  <w:num w:numId="13">
    <w:abstractNumId w:val="7"/>
  </w:num>
  <w:num w:numId="14">
    <w:abstractNumId w:val="0"/>
  </w:num>
  <w:num w:numId="15">
    <w:abstractNumId w:val="25"/>
  </w:num>
  <w:num w:numId="16">
    <w:abstractNumId w:val="24"/>
  </w:num>
  <w:num w:numId="17">
    <w:abstractNumId w:val="23"/>
  </w:num>
  <w:num w:numId="18">
    <w:abstractNumId w:val="21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6"/>
  </w:num>
  <w:num w:numId="23">
    <w:abstractNumId w:val="6"/>
  </w:num>
  <w:num w:numId="24">
    <w:abstractNumId w:val="14"/>
  </w:num>
  <w:num w:numId="25">
    <w:abstractNumId w:val="2"/>
  </w:num>
  <w:num w:numId="26">
    <w:abstractNumId w:val="20"/>
  </w:num>
  <w:num w:numId="27">
    <w:abstractNumId w:val="28"/>
  </w:num>
  <w:num w:numId="28">
    <w:abstractNumId w:val="16"/>
  </w:num>
  <w:num w:numId="29">
    <w:abstractNumId w:val="27"/>
  </w:num>
  <w:num w:numId="30">
    <w:abstractNumId w:val="10"/>
  </w:num>
  <w:num w:numId="31">
    <w:abstractNumId w:val="12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E3C24"/>
    <w:rsid w:val="000F429D"/>
    <w:rsid w:val="000F4382"/>
    <w:rsid w:val="00107D95"/>
    <w:rsid w:val="00127DBF"/>
    <w:rsid w:val="00154D6A"/>
    <w:rsid w:val="0015543B"/>
    <w:rsid w:val="00156C26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0DA"/>
    <w:rsid w:val="002D1D0A"/>
    <w:rsid w:val="002D7BA4"/>
    <w:rsid w:val="002E347B"/>
    <w:rsid w:val="00317678"/>
    <w:rsid w:val="00322E56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451D2"/>
    <w:rsid w:val="0046703C"/>
    <w:rsid w:val="004A0610"/>
    <w:rsid w:val="004A279E"/>
    <w:rsid w:val="004A4B81"/>
    <w:rsid w:val="004A71EF"/>
    <w:rsid w:val="004C6723"/>
    <w:rsid w:val="004D1C11"/>
    <w:rsid w:val="004D205F"/>
    <w:rsid w:val="004E3847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A3EBE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549C0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75256"/>
    <w:rsid w:val="00A849D4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FD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909B2"/>
    <w:rsid w:val="00FC1914"/>
    <w:rsid w:val="00FC3D7F"/>
    <w:rsid w:val="00FC58BC"/>
    <w:rsid w:val="00FD13A0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(00000002).dot</Template>
  <TotalTime>11</TotalTime>
  <Pages>2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Amethyst Mayer</cp:lastModifiedBy>
  <cp:revision>6</cp:revision>
  <cp:lastPrinted>2003-10-05T22:49:00Z</cp:lastPrinted>
  <dcterms:created xsi:type="dcterms:W3CDTF">2015-09-28T09:11:00Z</dcterms:created>
  <dcterms:modified xsi:type="dcterms:W3CDTF">2015-10-01T06:08:00Z</dcterms:modified>
</cp:coreProperties>
</file>