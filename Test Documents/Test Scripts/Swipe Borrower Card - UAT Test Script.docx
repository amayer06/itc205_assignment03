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C4BE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5F29" w:rsidRDefault="00FB5F2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Swipe Borrower Card</w:t>
            </w:r>
            <w:r w:rsidR="008C4BE6">
              <w:rPr>
                <w:sz w:val="24"/>
                <w:szCs w:val="24"/>
              </w:rPr>
              <w:t xml:space="preserve">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D7075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Intent: Identify borrower to system</w:t>
            </w:r>
          </w:p>
          <w:p w:rsidR="007D7075" w:rsidRPr="007D7075" w:rsidRDefault="007D7075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 cardSwiped(borrowerId)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  <w:r w:rsidRPr="007D7075">
              <w:rPr>
                <w:sz w:val="24"/>
                <w:szCs w:val="24"/>
              </w:rPr>
              <w:t xml:space="preserve"> visible and enabled</w:t>
            </w:r>
          </w:p>
          <w:p w:rsidR="007D7075" w:rsidRPr="007D7075" w:rsidRDefault="007D7075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7D7075">
              <w:rPr>
                <w:sz w:val="24"/>
                <w:szCs w:val="24"/>
              </w:rPr>
              <w:t>cardReader</w:t>
            </w:r>
            <w:proofErr w:type="spellEnd"/>
          </w:p>
          <w:p w:rsidR="007D7075" w:rsidRPr="007D7075" w:rsidRDefault="007D7075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memberDAO</w:t>
            </w:r>
            <w:proofErr w:type="spellEnd"/>
            <w:r w:rsidRPr="007D7075">
              <w:rPr>
                <w:sz w:val="24"/>
                <w:szCs w:val="24"/>
              </w:rPr>
              <w:t xml:space="preserve"> exists</w:t>
            </w:r>
          </w:p>
          <w:p w:rsidR="007D7075" w:rsidRPr="007D7075" w:rsidRDefault="007D7075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7D7075">
              <w:rPr>
                <w:sz w:val="24"/>
                <w:szCs w:val="24"/>
              </w:rPr>
              <w:t>BorrowBookCTL</w:t>
            </w:r>
            <w:proofErr w:type="spellEnd"/>
            <w:r w:rsidRPr="007D7075"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D7075" w:rsidRDefault="007D7075" w:rsidP="007D7075">
            <w:pPr>
              <w:pStyle w:val="bp"/>
              <w:rPr>
                <w:sz w:val="24"/>
                <w:szCs w:val="24"/>
              </w:rPr>
            </w:pPr>
            <w:r w:rsidRPr="007D7075">
              <w:rPr>
                <w:sz w:val="24"/>
                <w:szCs w:val="24"/>
              </w:rPr>
              <w:t>Refer to the “Test Data Table”.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FB5F29" w:rsidRDefault="00FB5F2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FB5F29" w:rsidTr="007D6436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FB5F29" w:rsidRDefault="00FB5F29" w:rsidP="007D643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B5F29" w:rsidRDefault="00FB5F29" w:rsidP="007D643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C4BE6" w:rsidTr="0033510A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1 – Borrower not restricted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FB5F29" w:rsidRPr="00854E58" w:rsidRDefault="008C4BE6" w:rsidP="008C4BE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‘1’</w:t>
            </w:r>
          </w:p>
        </w:tc>
        <w:tc>
          <w:tcPr>
            <w:tcW w:w="5596" w:type="dxa"/>
          </w:tcPr>
          <w:p w:rsidR="00FB5F29" w:rsidRDefault="00FB5F29" w:rsidP="007D643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8C4BE6" w:rsidTr="00A8725B">
        <w:trPr>
          <w:cantSplit/>
          <w:trHeight w:val="80"/>
        </w:trPr>
        <w:tc>
          <w:tcPr>
            <w:tcW w:w="13178" w:type="dxa"/>
            <w:gridSpan w:val="5"/>
          </w:tcPr>
          <w:p w:rsidR="008C4BE6" w:rsidRDefault="008C4BE6" w:rsidP="007D6436">
            <w:pPr>
              <w:pStyle w:val="RowHeadings"/>
              <w:spacing w:before="80" w:after="80"/>
            </w:pPr>
            <w:r>
              <w:t>Test 2 – Borrower is restricted</w:t>
            </w: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8C4BE6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member Id ‘3’</w:t>
            </w:r>
          </w:p>
        </w:tc>
        <w:tc>
          <w:tcPr>
            <w:tcW w:w="5596" w:type="dxa"/>
          </w:tcPr>
          <w:p w:rsidR="00FB5F29" w:rsidRDefault="00FB5F29" w:rsidP="007D643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  <w:tr w:rsidR="00FB5F29" w:rsidTr="007D6436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B5F29" w:rsidRDefault="00FB5F29" w:rsidP="007D643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FB5F29" w:rsidRDefault="00FB5F29" w:rsidP="007D64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FB5F29" w:rsidRDefault="00FB5F29" w:rsidP="007D643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B5F29" w:rsidRDefault="00FB5F29" w:rsidP="007D6436">
            <w:pPr>
              <w:pStyle w:val="RowHeadings"/>
              <w:spacing w:before="80" w:after="80"/>
            </w:pPr>
          </w:p>
        </w:tc>
      </w:tr>
    </w:tbl>
    <w:p w:rsidR="00FB5F29" w:rsidRDefault="00FB5F29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BF9" w:rsidRDefault="005A1BF9">
      <w:r>
        <w:separator/>
      </w:r>
    </w:p>
  </w:endnote>
  <w:endnote w:type="continuationSeparator" w:id="0">
    <w:p w:rsidR="005A1BF9" w:rsidRDefault="005A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707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707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BF9" w:rsidRDefault="005A1BF9">
      <w:r>
        <w:separator/>
      </w:r>
    </w:p>
  </w:footnote>
  <w:footnote w:type="continuationSeparator" w:id="0">
    <w:p w:rsidR="005A1BF9" w:rsidRDefault="005A1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D7075" w:rsidP="00B71A35">
          <w:r>
            <w:t>Swipe Borrow Card</w:t>
          </w:r>
        </w:p>
      </w:tc>
      <w:tc>
        <w:tcPr>
          <w:tcW w:w="3179" w:type="dxa"/>
        </w:tcPr>
        <w:p w:rsidR="00A37650" w:rsidRDefault="007D7075" w:rsidP="007D707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27DBF"/>
    <w:rsid w:val="00154D6A"/>
    <w:rsid w:val="0015543B"/>
    <w:rsid w:val="00181694"/>
    <w:rsid w:val="0018240E"/>
    <w:rsid w:val="001904C4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3847"/>
    <w:rsid w:val="004E420D"/>
    <w:rsid w:val="004F4FB4"/>
    <w:rsid w:val="004F7B53"/>
    <w:rsid w:val="004F7C17"/>
    <w:rsid w:val="00504E24"/>
    <w:rsid w:val="00520EF0"/>
    <w:rsid w:val="00531B5A"/>
    <w:rsid w:val="00536681"/>
    <w:rsid w:val="00553DAD"/>
    <w:rsid w:val="005706E3"/>
    <w:rsid w:val="00572CE5"/>
    <w:rsid w:val="00576454"/>
    <w:rsid w:val="005A1BF9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075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4BE6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5F29"/>
    <w:rsid w:val="00FC1914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18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5</cp:revision>
  <cp:lastPrinted>2003-10-05T22:49:00Z</cp:lastPrinted>
  <dcterms:created xsi:type="dcterms:W3CDTF">2015-09-28T09:09:00Z</dcterms:created>
  <dcterms:modified xsi:type="dcterms:W3CDTF">2015-09-30T04:25:00Z</dcterms:modified>
</cp:coreProperties>
</file>