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7093A" w:rsidRDefault="00DE5AE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 Book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Intent: Add book to list of intended/pending loans</w:t>
            </w:r>
          </w:p>
          <w:p w:rsidR="00DE5AE4" w:rsidRPr="0027093A" w:rsidRDefault="00DE5AE4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 xml:space="preserve">Signature: </w:t>
            </w:r>
            <w:proofErr w:type="spellStart"/>
            <w:r w:rsidRPr="0027093A">
              <w:rPr>
                <w:sz w:val="24"/>
                <w:szCs w:val="24"/>
              </w:rPr>
              <w:t>bookScanned</w:t>
            </w:r>
            <w:proofErr w:type="spellEnd"/>
            <w:r w:rsidRPr="0027093A">
              <w:rPr>
                <w:sz w:val="24"/>
                <w:szCs w:val="24"/>
              </w:rPr>
              <w:t>(barcode)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AE4" w:rsidRPr="0027093A" w:rsidRDefault="00DE5AE4" w:rsidP="00DE5AE4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class exists</w:t>
            </w:r>
          </w:p>
          <w:p w:rsidR="00DE5AE4" w:rsidRPr="0027093A" w:rsidRDefault="00DE5AE4" w:rsidP="00DE5AE4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Scanner exists</w:t>
            </w:r>
          </w:p>
          <w:p w:rsidR="00DE5AE4" w:rsidRPr="0027093A" w:rsidRDefault="00DE5AE4" w:rsidP="00DE5AE4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added as listener to scanner</w:t>
            </w:r>
          </w:p>
          <w:p w:rsidR="00E303EF" w:rsidRPr="0027093A" w:rsidRDefault="00DE5AE4" w:rsidP="00DE5AE4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27093A">
              <w:rPr>
                <w:sz w:val="24"/>
                <w:szCs w:val="24"/>
              </w:rPr>
              <w:t>BorrowBookCTL</w:t>
            </w:r>
            <w:proofErr w:type="spellEnd"/>
            <w:r w:rsidRPr="0027093A">
              <w:rPr>
                <w:sz w:val="24"/>
                <w:szCs w:val="24"/>
              </w:rPr>
              <w:t xml:space="preserve"> state 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7093A" w:rsidRDefault="00DE5AE4" w:rsidP="00DE5AE4">
            <w:pPr>
              <w:pStyle w:val="bp"/>
              <w:rPr>
                <w:sz w:val="24"/>
                <w:szCs w:val="24"/>
              </w:rPr>
            </w:pPr>
            <w:r w:rsidRPr="0027093A">
              <w:rPr>
                <w:sz w:val="24"/>
                <w:szCs w:val="24"/>
              </w:rPr>
              <w:t>Refer to the “Test Data Table”.</w:t>
            </w:r>
          </w:p>
        </w:tc>
      </w:tr>
      <w:bookmarkEnd w:id="0"/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355" w:rsidRDefault="00F62355">
      <w:r>
        <w:separator/>
      </w:r>
    </w:p>
  </w:endnote>
  <w:endnote w:type="continuationSeparator" w:id="0">
    <w:p w:rsidR="00F62355" w:rsidRDefault="00F6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93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093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355" w:rsidRDefault="00F62355">
      <w:r>
        <w:separator/>
      </w:r>
    </w:p>
  </w:footnote>
  <w:footnote w:type="continuationSeparator" w:id="0">
    <w:p w:rsidR="00F62355" w:rsidRDefault="00F62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E5AE4" w:rsidP="00B71A35">
          <w:r>
            <w:t>Scan Book</w:t>
          </w:r>
        </w:p>
      </w:tc>
      <w:tc>
        <w:tcPr>
          <w:tcW w:w="3179" w:type="dxa"/>
        </w:tcPr>
        <w:p w:rsidR="00A37650" w:rsidRDefault="00DE5AE4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93A"/>
    <w:rsid w:val="00291668"/>
    <w:rsid w:val="002A7E47"/>
    <w:rsid w:val="002C1B7F"/>
    <w:rsid w:val="002D07CF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20BD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5AE4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2355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4</cp:revision>
  <cp:lastPrinted>2003-10-05T22:49:00Z</cp:lastPrinted>
  <dcterms:created xsi:type="dcterms:W3CDTF">2015-09-28T09:10:00Z</dcterms:created>
  <dcterms:modified xsi:type="dcterms:W3CDTF">2015-09-30T04:37:00Z</dcterms:modified>
</cp:coreProperties>
</file>