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Intent: Add book to list of intended/pending loans</w:t>
            </w:r>
          </w:p>
          <w:p w:rsidR="00DE5AE4" w:rsidRPr="0027093A" w:rsidRDefault="00DE5AE4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 xml:space="preserve">Signature: </w:t>
            </w:r>
            <w:proofErr w:type="spellStart"/>
            <w:r w:rsidRPr="0027093A">
              <w:rPr>
                <w:sz w:val="24"/>
                <w:szCs w:val="24"/>
              </w:rPr>
              <w:t>bookScanned</w:t>
            </w:r>
            <w:proofErr w:type="spellEnd"/>
            <w:r w:rsidRPr="0027093A">
              <w:rPr>
                <w:sz w:val="24"/>
                <w:szCs w:val="24"/>
              </w:rPr>
              <w:t>(barcode)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class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Scanner exists</w:t>
            </w:r>
          </w:p>
          <w:p w:rsidR="00DE5AE4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added as listener to scanner</w:t>
            </w:r>
          </w:p>
          <w:p w:rsidR="00E303EF" w:rsidRPr="0027093A" w:rsidRDefault="00DE5AE4" w:rsidP="009B3789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state = SCANNING_BOOKS</w:t>
            </w:r>
          </w:p>
        </w:tc>
        <w:bookmarkStart w:id="0" w:name="_GoBack"/>
        <w:bookmarkEnd w:id="0"/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 w:rsidP="00DE5AE4">
            <w:pPr>
              <w:pStyle w:val="bp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2D1FA9" w:rsidRDefault="002D1FA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2D1FA9" w:rsidTr="00240A9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D1FA9" w:rsidRDefault="002D1FA9" w:rsidP="00240A9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D1FA9" w:rsidRDefault="002D1FA9" w:rsidP="00240A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D1FA9" w:rsidTr="00B12B9D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1 – Book not found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CC70C0">
            <w:pPr>
              <w:pStyle w:val="proc"/>
              <w:numPr>
                <w:ilvl w:val="0"/>
                <w:numId w:val="0"/>
              </w:numPr>
              <w:rPr>
                <w:i/>
                <w:sz w:val="24"/>
                <w:u w:val="single"/>
              </w:rPr>
            </w:pPr>
            <w:r w:rsidRPr="00CC70C0">
              <w:rPr>
                <w:i/>
                <w:sz w:val="24"/>
                <w:u w:val="single"/>
              </w:rPr>
              <w:t>(Enter member Id ‘1’, and press ‘Swipe Card’.)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‘19’,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book 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 found error message displayed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D62F6F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2 – Book not available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CC70C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 w:rsidRPr="00CC70C0">
              <w:rPr>
                <w:i/>
                <w:sz w:val="24"/>
              </w:rPr>
              <w:t>Enter member Id ‘1’, and press ‘Swipe Card’.</w:t>
            </w:r>
            <w:r>
              <w:rPr>
                <w:i/>
                <w:sz w:val="24"/>
              </w:rPr>
              <w:t>)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book not available error message displayed 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2D1FA9" w:rsidTr="00093527">
        <w:trPr>
          <w:cantSplit/>
          <w:trHeight w:val="80"/>
        </w:trPr>
        <w:tc>
          <w:tcPr>
            <w:tcW w:w="13178" w:type="dxa"/>
            <w:gridSpan w:val="5"/>
          </w:tcPr>
          <w:p w:rsidR="002D1FA9" w:rsidRDefault="002D1FA9" w:rsidP="00240A96">
            <w:pPr>
              <w:pStyle w:val="RowHeadings"/>
              <w:spacing w:before="80" w:after="80"/>
            </w:pPr>
            <w:r>
              <w:t>Test 3 – Book already scanned.</w:t>
            </w:r>
          </w:p>
        </w:tc>
      </w:tr>
      <w:tr w:rsidR="002D1FA9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D1FA9" w:rsidRDefault="002D1FA9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CC70C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 w:rsidRPr="00CC70C0">
              <w:rPr>
                <w:i/>
                <w:sz w:val="24"/>
              </w:rPr>
              <w:t>Enter member Id ‘1’, and press ‘Swipe Card’.</w:t>
            </w:r>
            <w:r>
              <w:rPr>
                <w:i/>
                <w:sz w:val="24"/>
              </w:rPr>
              <w:t>)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D1FA9" w:rsidRDefault="002D1FA9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</w:tc>
        <w:tc>
          <w:tcPr>
            <w:tcW w:w="5596" w:type="dxa"/>
          </w:tcPr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182AA1" w:rsidRPr="002D1FA9" w:rsidRDefault="00182AA1" w:rsidP="00182AA1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2D1FA9" w:rsidRPr="00182AA1" w:rsidRDefault="00182AA1" w:rsidP="00240A9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book already scanned error message </w:t>
            </w:r>
            <w:r w:rsidRPr="00182AA1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D1FA9" w:rsidRDefault="002D1FA9" w:rsidP="00240A96">
            <w:pPr>
              <w:pStyle w:val="RowHeadings"/>
              <w:spacing w:before="80" w:after="80"/>
            </w:pPr>
          </w:p>
        </w:tc>
      </w:tr>
      <w:tr w:rsidR="00D7400E" w:rsidTr="005A40C5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4 – Scan count &lt; loan limit</w:t>
            </w: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CC70C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>(Enter member Id ‘1’, and press ‘Swipe Card’.)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D7400E" w:rsidRPr="00163A66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new (pending) loan created </w:t>
            </w:r>
          </w:p>
          <w:p w:rsidR="00D7400E" w:rsidRPr="00C77368" w:rsidRDefault="00D7400E" w:rsidP="00D7400E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D7400E" w:rsidRPr="002D1FA9" w:rsidRDefault="00D7400E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  <w:tr w:rsidR="00D7400E" w:rsidTr="00275E7D">
        <w:trPr>
          <w:cantSplit/>
          <w:trHeight w:val="80"/>
        </w:trPr>
        <w:tc>
          <w:tcPr>
            <w:tcW w:w="13178" w:type="dxa"/>
            <w:gridSpan w:val="5"/>
          </w:tcPr>
          <w:p w:rsidR="00D7400E" w:rsidRDefault="00D7400E" w:rsidP="00240A96">
            <w:pPr>
              <w:pStyle w:val="RowHeadings"/>
              <w:spacing w:before="80" w:after="80"/>
            </w:pPr>
            <w:r>
              <w:t>Test 5 – Scan count == loan limit</w:t>
            </w:r>
          </w:p>
        </w:tc>
      </w:tr>
      <w:tr w:rsidR="00D7400E" w:rsidTr="00240A9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400E" w:rsidRDefault="00D7400E" w:rsidP="00240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C70C0" w:rsidRPr="00CC70C0" w:rsidRDefault="00CC70C0" w:rsidP="00CC70C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 w:rsidRPr="00CC70C0">
              <w:rPr>
                <w:i/>
                <w:sz w:val="24"/>
              </w:rPr>
              <w:t>Enter member Id ‘1’, and press ‘Swipe Card’.</w:t>
            </w:r>
            <w:r>
              <w:rPr>
                <w:i/>
                <w:sz w:val="24"/>
              </w:rPr>
              <w:t>)</w:t>
            </w:r>
          </w:p>
          <w:p w:rsidR="00CC70C0" w:rsidRDefault="00CC70C0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‘13’, and press ‘Scan Book Barcode’.</w:t>
            </w: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D7400E" w:rsidRDefault="00D7400E" w:rsidP="00240A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‘14’, and press ‘Scan Book Barcode’.</w:t>
            </w:r>
          </w:p>
        </w:tc>
        <w:tc>
          <w:tcPr>
            <w:tcW w:w="5596" w:type="dxa"/>
          </w:tcPr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163A66" w:rsidRPr="00C77368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D7400E" w:rsidRPr="00163A66" w:rsidRDefault="00163A66" w:rsidP="00163A66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7400E" w:rsidRDefault="00D7400E" w:rsidP="00240A96">
            <w:pPr>
              <w:pStyle w:val="RowHeadings"/>
              <w:spacing w:before="80" w:after="80"/>
            </w:pPr>
          </w:p>
        </w:tc>
      </w:tr>
    </w:tbl>
    <w:p w:rsidR="002D1FA9" w:rsidRDefault="002D1FA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0773"/>
        <w:gridCol w:w="55"/>
      </w:tblGrid>
      <w:tr w:rsidR="00C77368" w:rsidRPr="003F7E88" w:rsidTr="00C77368">
        <w:tc>
          <w:tcPr>
            <w:tcW w:w="1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368" w:rsidRPr="00572CE5" w:rsidRDefault="00C77368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77368" w:rsidRPr="00572CE5" w:rsidTr="00C77368">
        <w:trPr>
          <w:gridAfter w:val="1"/>
          <w:wAfter w:w="55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368" w:rsidRPr="00572CE5" w:rsidRDefault="00C77368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368" w:rsidRPr="00572CE5" w:rsidRDefault="00C77368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E0E0E0"/>
          </w:tcPr>
          <w:p w:rsidR="00C77368" w:rsidRPr="00572CE5" w:rsidRDefault="00C77368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not found.</w:t>
            </w:r>
          </w:p>
        </w:tc>
        <w:tc>
          <w:tcPr>
            <w:tcW w:w="10773" w:type="dxa"/>
            <w:tcBorders>
              <w:top w:val="single" w:sz="4" w:space="0" w:color="auto"/>
            </w:tcBorders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2D1FA9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book 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 found error message displayed</w:t>
            </w:r>
          </w:p>
          <w:p w:rsidR="00C77368" w:rsidRPr="00C77368" w:rsidRDefault="00C77368" w:rsidP="002D1FA9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2D1FA9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2D1F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2D1FA9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572CE5" w:rsidRDefault="00C77368" w:rsidP="002D1FA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not available.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not available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Pr="00572CE5" w:rsidRDefault="00C77368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already scanned.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book already scanned error message displayed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Default="00C77368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Scan count &lt;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scanned books details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new (pending) loan created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(pending) loan added to pending loan list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Current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C7736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7368" w:rsidTr="00C77368">
        <w:trPr>
          <w:gridAfter w:val="1"/>
          <w:wAfter w:w="55" w:type="dxa"/>
        </w:trPr>
        <w:tc>
          <w:tcPr>
            <w:tcW w:w="2122" w:type="dxa"/>
            <w:shd w:val="clear" w:color="auto" w:fill="E0E0E0"/>
          </w:tcPr>
          <w:p w:rsidR="00C77368" w:rsidRDefault="00C77368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lastRenderedPageBreak/>
              <w:t>Scan count == loan limit</w:t>
            </w:r>
          </w:p>
        </w:tc>
        <w:tc>
          <w:tcPr>
            <w:tcW w:w="10773" w:type="dxa"/>
            <w:shd w:val="clear" w:color="auto" w:fill="auto"/>
          </w:tcPr>
          <w:p w:rsid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ConfirmingLoans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panel of </w:t>
            </w: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final pending loan list displayed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Reject button enabled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scanCount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incremented by 1 </w:t>
            </w:r>
          </w:p>
          <w:p w:rsidR="00C77368" w:rsidRPr="00C77368" w:rsidRDefault="00C77368" w:rsidP="00C77368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state</w:t>
            </w:r>
            <w:r w:rsidRPr="00C77368">
              <w:rPr>
                <w:rFonts w:ascii="Times New Roman" w:hAnsi="Times New Roman" w:cs="Times New Roman"/>
                <w:szCs w:val="22"/>
              </w:rPr>
              <w:t xml:space="preserve"> ==</w:t>
            </w:r>
            <w:r w:rsidRPr="00C773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7368">
              <w:rPr>
                <w:rFonts w:ascii="Times New Roman" w:hAnsi="Times New Roman" w:cs="Times New Roman"/>
                <w:b/>
                <w:i/>
                <w:sz w:val="20"/>
                <w:szCs w:val="22"/>
              </w:rPr>
              <w:t>CONFIRMING_LOANS</w:t>
            </w:r>
          </w:p>
          <w:p w:rsidR="00C77368" w:rsidRPr="00C77368" w:rsidRDefault="00C77368" w:rsidP="00C7736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CB" w:rsidRDefault="00516CCB">
      <w:r>
        <w:separator/>
      </w:r>
    </w:p>
  </w:endnote>
  <w:endnote w:type="continuationSeparator" w:id="0">
    <w:p w:rsidR="00516CCB" w:rsidRDefault="0051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789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B3789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CB" w:rsidRDefault="00516CCB">
      <w:r>
        <w:separator/>
      </w:r>
    </w:p>
  </w:footnote>
  <w:footnote w:type="continuationSeparator" w:id="0">
    <w:p w:rsidR="00516CCB" w:rsidRDefault="00516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E5AE4" w:rsidP="00B71A35">
          <w:r>
            <w:t>Scan Book</w:t>
          </w:r>
        </w:p>
      </w:tc>
      <w:tc>
        <w:tcPr>
          <w:tcW w:w="3179" w:type="dxa"/>
        </w:tcPr>
        <w:p w:rsidR="00A37650" w:rsidRDefault="00DE5AE4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5C2E53"/>
    <w:multiLevelType w:val="hybridMultilevel"/>
    <w:tmpl w:val="AB44F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63A66"/>
    <w:rsid w:val="00181694"/>
    <w:rsid w:val="0018240E"/>
    <w:rsid w:val="00182AA1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93A"/>
    <w:rsid w:val="00291668"/>
    <w:rsid w:val="002A7E47"/>
    <w:rsid w:val="002C1B7F"/>
    <w:rsid w:val="002D07CF"/>
    <w:rsid w:val="002D1D0A"/>
    <w:rsid w:val="002D1FA9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4801"/>
    <w:rsid w:val="004D1C11"/>
    <w:rsid w:val="004E3847"/>
    <w:rsid w:val="004E420D"/>
    <w:rsid w:val="004F4FB4"/>
    <w:rsid w:val="004F7B53"/>
    <w:rsid w:val="004F7C17"/>
    <w:rsid w:val="00516CCB"/>
    <w:rsid w:val="00520EF0"/>
    <w:rsid w:val="00531B5A"/>
    <w:rsid w:val="00536681"/>
    <w:rsid w:val="00553DAD"/>
    <w:rsid w:val="005706E3"/>
    <w:rsid w:val="00572CE5"/>
    <w:rsid w:val="00576454"/>
    <w:rsid w:val="00583341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5723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3789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7368"/>
    <w:rsid w:val="00C87E36"/>
    <w:rsid w:val="00C94212"/>
    <w:rsid w:val="00CC47D2"/>
    <w:rsid w:val="00CC70C0"/>
    <w:rsid w:val="00CC74EE"/>
    <w:rsid w:val="00CD6734"/>
    <w:rsid w:val="00CE20BD"/>
    <w:rsid w:val="00D010AF"/>
    <w:rsid w:val="00D24817"/>
    <w:rsid w:val="00D63FFC"/>
    <w:rsid w:val="00D664F5"/>
    <w:rsid w:val="00D71228"/>
    <w:rsid w:val="00D7400E"/>
    <w:rsid w:val="00D74923"/>
    <w:rsid w:val="00D94615"/>
    <w:rsid w:val="00DA4ABE"/>
    <w:rsid w:val="00DA4AC5"/>
    <w:rsid w:val="00DA503D"/>
    <w:rsid w:val="00DB3DA8"/>
    <w:rsid w:val="00DE5AE4"/>
    <w:rsid w:val="00DF0CB1"/>
    <w:rsid w:val="00DF1585"/>
    <w:rsid w:val="00E11BB0"/>
    <w:rsid w:val="00E303EF"/>
    <w:rsid w:val="00E334AF"/>
    <w:rsid w:val="00E34904"/>
    <w:rsid w:val="00E3603E"/>
    <w:rsid w:val="00E41FBA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2355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D1F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53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10</cp:revision>
  <cp:lastPrinted>2003-10-05T22:49:00Z</cp:lastPrinted>
  <dcterms:created xsi:type="dcterms:W3CDTF">2015-09-28T09:10:00Z</dcterms:created>
  <dcterms:modified xsi:type="dcterms:W3CDTF">2015-09-30T11:30:00Z</dcterms:modified>
</cp:coreProperties>
</file>