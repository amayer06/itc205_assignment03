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D10DA" w:rsidRDefault="00156C2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Reject Loans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D10DA" w:rsidRDefault="00156C26" w:rsidP="00156C2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Reject Loans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D10DA" w:rsidRDefault="00156C26" w:rsidP="00156C26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Intent: reject the current list of pending loans and start the scanning process again</w:t>
            </w:r>
          </w:p>
          <w:p w:rsidR="00156C26" w:rsidRPr="002D10DA" w:rsidRDefault="00156C26" w:rsidP="00156C26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 xml:space="preserve">Signature: </w:t>
            </w:r>
            <w:proofErr w:type="spellStart"/>
            <w:r w:rsidRPr="002D10DA">
              <w:rPr>
                <w:sz w:val="24"/>
                <w:szCs w:val="24"/>
              </w:rPr>
              <w:t>loansRejects</w:t>
            </w:r>
            <w:proofErr w:type="spellEnd"/>
            <w:r w:rsidRPr="002D10DA">
              <w:rPr>
                <w:sz w:val="24"/>
                <w:szCs w:val="24"/>
              </w:rPr>
              <w:t>()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D10DA" w:rsidRDefault="00156C26" w:rsidP="00156C26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BorrowBookCTL</w:t>
            </w:r>
            <w:proofErr w:type="spellEnd"/>
            <w:r w:rsidRPr="002D10DA">
              <w:rPr>
                <w:sz w:val="24"/>
                <w:szCs w:val="24"/>
              </w:rPr>
              <w:t xml:space="preserve"> class exists</w:t>
            </w:r>
          </w:p>
          <w:p w:rsidR="00156C26" w:rsidRPr="002D10DA" w:rsidRDefault="00156C26" w:rsidP="00156C26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Pending loan list exists</w:t>
            </w:r>
          </w:p>
          <w:p w:rsidR="00156C26" w:rsidRPr="002D10DA" w:rsidRDefault="00156C26" w:rsidP="00156C26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BorrowBookCTL</w:t>
            </w:r>
            <w:proofErr w:type="spellEnd"/>
            <w:r w:rsidRPr="002D10DA">
              <w:rPr>
                <w:sz w:val="24"/>
                <w:szCs w:val="24"/>
              </w:rPr>
              <w:t xml:space="preserve"> state == CONFIRMING_LOANS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D10DA" w:rsidRDefault="00156C26" w:rsidP="00156C26">
            <w:pPr>
              <w:pStyle w:val="bp"/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BorrowBookUI</w:t>
            </w:r>
            <w:proofErr w:type="spellEnd"/>
            <w:r w:rsidRPr="002D10DA">
              <w:rPr>
                <w:sz w:val="24"/>
                <w:szCs w:val="24"/>
              </w:rPr>
              <w:t xml:space="preserve"> is displayed</w:t>
            </w:r>
          </w:p>
          <w:p w:rsidR="00156C26" w:rsidRPr="002D10DA" w:rsidRDefault="00156C26" w:rsidP="00156C26">
            <w:pPr>
              <w:pStyle w:val="bp"/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 xml:space="preserve">Scanning panel of </w:t>
            </w:r>
            <w:proofErr w:type="spellStart"/>
            <w:r w:rsidRPr="002D10DA">
              <w:rPr>
                <w:sz w:val="24"/>
                <w:szCs w:val="24"/>
              </w:rPr>
              <w:t>BorrowBookUS</w:t>
            </w:r>
            <w:proofErr w:type="spellEnd"/>
            <w:r w:rsidRPr="002D10DA">
              <w:rPr>
                <w:sz w:val="24"/>
                <w:szCs w:val="24"/>
              </w:rPr>
              <w:t xml:space="preserve"> displayed</w:t>
            </w:r>
          </w:p>
          <w:p w:rsidR="00156C26" w:rsidRPr="002D10DA" w:rsidRDefault="00156C26" w:rsidP="00156C26">
            <w:pPr>
              <w:pStyle w:val="bp"/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Borrower details displayed</w:t>
            </w:r>
          </w:p>
          <w:p w:rsidR="00156C26" w:rsidRPr="002D10DA" w:rsidRDefault="00156C26" w:rsidP="00156C26">
            <w:pPr>
              <w:pStyle w:val="bp"/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Existing loan details displayed</w:t>
            </w:r>
          </w:p>
          <w:p w:rsidR="00156C26" w:rsidRPr="002D10DA" w:rsidRDefault="00156C26" w:rsidP="00156C26">
            <w:pPr>
              <w:pStyle w:val="bp"/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Pending loan list is empty</w:t>
            </w:r>
          </w:p>
          <w:p w:rsidR="00156C26" w:rsidRPr="002D10DA" w:rsidRDefault="00156C26" w:rsidP="00156C26">
            <w:pPr>
              <w:pStyle w:val="bp"/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Scan count == number of existing loans</w:t>
            </w:r>
          </w:p>
          <w:p w:rsidR="00156C26" w:rsidRPr="002D10DA" w:rsidRDefault="00156C26" w:rsidP="00156C26">
            <w:pPr>
              <w:pStyle w:val="bp"/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Cancel button enabled</w:t>
            </w:r>
          </w:p>
          <w:p w:rsidR="00156C26" w:rsidRPr="002D10DA" w:rsidRDefault="00156C26" w:rsidP="00156C26">
            <w:pPr>
              <w:pStyle w:val="bp"/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cardReader</w:t>
            </w:r>
            <w:proofErr w:type="spellEnd"/>
            <w:r w:rsidRPr="002D10DA">
              <w:rPr>
                <w:sz w:val="24"/>
                <w:szCs w:val="24"/>
              </w:rPr>
              <w:t xml:space="preserve"> is disabled</w:t>
            </w:r>
          </w:p>
          <w:p w:rsidR="00156C26" w:rsidRPr="002D10DA" w:rsidRDefault="00156C26" w:rsidP="00156C26">
            <w:pPr>
              <w:pStyle w:val="bp"/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scanner is enabled</w:t>
            </w:r>
          </w:p>
          <w:p w:rsidR="00156C26" w:rsidRPr="002D10DA" w:rsidRDefault="00156C26" w:rsidP="00156C26">
            <w:pPr>
              <w:pStyle w:val="bp"/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BorrowBookCTL</w:t>
            </w:r>
            <w:proofErr w:type="spellEnd"/>
            <w:r w:rsidRPr="002D10DA">
              <w:rPr>
                <w:sz w:val="24"/>
                <w:szCs w:val="24"/>
              </w:rPr>
              <w:t xml:space="preserve"> state == SCANNING_BOOKS</w:t>
            </w:r>
          </w:p>
        </w:tc>
      </w:tr>
      <w:bookmarkEnd w:id="0"/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F158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FDA" w:rsidRDefault="00B37FDA">
      <w:r>
        <w:separator/>
      </w:r>
    </w:p>
  </w:endnote>
  <w:endnote w:type="continuationSeparator" w:id="0">
    <w:p w:rsidR="00B37FDA" w:rsidRDefault="00B37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10DA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D10DA">
      <w:rPr>
        <w:rStyle w:val="PageNumber"/>
        <w:noProof/>
      </w:rPr>
      <w:t>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FDA" w:rsidRDefault="00B37FDA">
      <w:r>
        <w:separator/>
      </w:r>
    </w:p>
  </w:footnote>
  <w:footnote w:type="continuationSeparator" w:id="0">
    <w:p w:rsidR="00B37FDA" w:rsidRDefault="00B37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56C26" w:rsidP="00B71A35">
          <w:r>
            <w:t>Reject Loans</w:t>
          </w:r>
        </w:p>
      </w:tc>
      <w:tc>
        <w:tcPr>
          <w:tcW w:w="3179" w:type="dxa"/>
        </w:tcPr>
        <w:p w:rsidR="00A37650" w:rsidRDefault="00156C26" w:rsidP="00B71A3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07D95"/>
    <w:rsid w:val="00127DBF"/>
    <w:rsid w:val="00154D6A"/>
    <w:rsid w:val="0015543B"/>
    <w:rsid w:val="00156C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0DA"/>
    <w:rsid w:val="002D1D0A"/>
    <w:rsid w:val="002D7BA4"/>
    <w:rsid w:val="002E347B"/>
    <w:rsid w:val="00317678"/>
    <w:rsid w:val="00322E56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6723"/>
    <w:rsid w:val="004D1C11"/>
    <w:rsid w:val="004D205F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3EBE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FD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</TotalTime>
  <Pages>5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4</cp:revision>
  <cp:lastPrinted>2003-10-05T22:49:00Z</cp:lastPrinted>
  <dcterms:created xsi:type="dcterms:W3CDTF">2015-09-28T09:11:00Z</dcterms:created>
  <dcterms:modified xsi:type="dcterms:W3CDTF">2015-09-30T05:00:00Z</dcterms:modified>
</cp:coreProperties>
</file>