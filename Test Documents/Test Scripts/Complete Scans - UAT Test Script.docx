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65BAD" w:rsidRDefault="00965BA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Complete Scans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965BAD" w:rsidRDefault="00965BAD" w:rsidP="00965BA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Complete Scans Use Case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65BAD" w:rsidRDefault="00965BAD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Intent: Finish scanning books</w:t>
            </w:r>
          </w:p>
          <w:p w:rsidR="00965BAD" w:rsidRPr="00965BAD" w:rsidRDefault="00965BAD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 xml:space="preserve">Signature: </w:t>
            </w:r>
            <w:proofErr w:type="spellStart"/>
            <w:r w:rsidRPr="00965BAD">
              <w:rPr>
                <w:sz w:val="24"/>
                <w:szCs w:val="24"/>
              </w:rPr>
              <w:t>scansCompleted</w:t>
            </w:r>
            <w:proofErr w:type="spellEnd"/>
            <w:r w:rsidRPr="00965BAD">
              <w:rPr>
                <w:sz w:val="24"/>
                <w:szCs w:val="24"/>
              </w:rPr>
              <w:t>()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65BAD" w:rsidRDefault="00965BAD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proofErr w:type="spellStart"/>
            <w:r w:rsidRPr="00965BAD">
              <w:rPr>
                <w:sz w:val="24"/>
                <w:szCs w:val="24"/>
              </w:rPr>
              <w:t>BorrowBookCTL</w:t>
            </w:r>
            <w:proofErr w:type="spellEnd"/>
            <w:r w:rsidRPr="00965BAD">
              <w:rPr>
                <w:sz w:val="24"/>
                <w:szCs w:val="24"/>
              </w:rPr>
              <w:t xml:space="preserve"> class exists</w:t>
            </w:r>
          </w:p>
          <w:p w:rsidR="00965BAD" w:rsidRPr="00965BAD" w:rsidRDefault="00965BAD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Pending loan list exists</w:t>
            </w:r>
          </w:p>
          <w:p w:rsidR="00965BAD" w:rsidRPr="00965BAD" w:rsidRDefault="00965BAD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proofErr w:type="spellStart"/>
            <w:r w:rsidRPr="00965BAD">
              <w:rPr>
                <w:sz w:val="24"/>
                <w:szCs w:val="24"/>
              </w:rPr>
              <w:t>BorrowBookCTL</w:t>
            </w:r>
            <w:proofErr w:type="spellEnd"/>
            <w:r w:rsidRPr="00965BAD">
              <w:rPr>
                <w:sz w:val="24"/>
                <w:szCs w:val="24"/>
              </w:rPr>
              <w:t xml:space="preserve"> state == SCANNING_BOOKS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65BAD" w:rsidRDefault="00965BAD">
            <w:pPr>
              <w:pStyle w:val="bp"/>
              <w:rPr>
                <w:sz w:val="24"/>
                <w:szCs w:val="24"/>
              </w:rPr>
            </w:pPr>
            <w:proofErr w:type="spellStart"/>
            <w:r w:rsidRPr="00965BAD">
              <w:rPr>
                <w:sz w:val="24"/>
                <w:szCs w:val="24"/>
              </w:rPr>
              <w:t>BorrowBookUI</w:t>
            </w:r>
            <w:proofErr w:type="spellEnd"/>
            <w:r w:rsidRPr="00965BAD">
              <w:rPr>
                <w:sz w:val="24"/>
                <w:szCs w:val="24"/>
              </w:rPr>
              <w:t xml:space="preserve"> is displayed</w:t>
            </w:r>
          </w:p>
          <w:p w:rsidR="00965BAD" w:rsidRPr="00965BAD" w:rsidRDefault="00965BAD">
            <w:pPr>
              <w:pStyle w:val="bp"/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 xml:space="preserve">Confirming Loan panel of </w:t>
            </w:r>
            <w:proofErr w:type="spellStart"/>
            <w:r w:rsidRPr="00965BAD">
              <w:rPr>
                <w:sz w:val="24"/>
                <w:szCs w:val="24"/>
              </w:rPr>
              <w:t>BorrowBookUI</w:t>
            </w:r>
            <w:proofErr w:type="spellEnd"/>
            <w:r w:rsidRPr="00965BAD">
              <w:rPr>
                <w:sz w:val="24"/>
                <w:szCs w:val="24"/>
              </w:rPr>
              <w:t xml:space="preserve"> is displayed</w:t>
            </w:r>
          </w:p>
          <w:p w:rsidR="00965BAD" w:rsidRPr="00965BAD" w:rsidRDefault="00965BAD">
            <w:pPr>
              <w:pStyle w:val="bp"/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List of pending loans displayed</w:t>
            </w:r>
          </w:p>
          <w:p w:rsidR="00965BAD" w:rsidRPr="00965BAD" w:rsidRDefault="00965BAD">
            <w:pPr>
              <w:pStyle w:val="bp"/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Cancel button enabled</w:t>
            </w:r>
          </w:p>
          <w:p w:rsidR="00965BAD" w:rsidRPr="00965BAD" w:rsidRDefault="00965BAD">
            <w:pPr>
              <w:pStyle w:val="bp"/>
              <w:rPr>
                <w:sz w:val="24"/>
                <w:szCs w:val="24"/>
              </w:rPr>
            </w:pPr>
            <w:proofErr w:type="spellStart"/>
            <w:r w:rsidRPr="00965BAD">
              <w:rPr>
                <w:sz w:val="24"/>
                <w:szCs w:val="24"/>
              </w:rPr>
              <w:t>cardReader</w:t>
            </w:r>
            <w:proofErr w:type="spellEnd"/>
            <w:r w:rsidRPr="00965BAD">
              <w:rPr>
                <w:sz w:val="24"/>
                <w:szCs w:val="24"/>
              </w:rPr>
              <w:t xml:space="preserve"> is disabled</w:t>
            </w:r>
          </w:p>
          <w:p w:rsidR="00965BAD" w:rsidRPr="00965BAD" w:rsidRDefault="00965BAD">
            <w:pPr>
              <w:pStyle w:val="bp"/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scanner is disabled</w:t>
            </w:r>
          </w:p>
          <w:p w:rsidR="00965BAD" w:rsidRPr="00965BAD" w:rsidRDefault="00965BAD">
            <w:pPr>
              <w:pStyle w:val="bp"/>
              <w:rPr>
                <w:sz w:val="24"/>
                <w:szCs w:val="24"/>
              </w:rPr>
            </w:pPr>
            <w:proofErr w:type="spellStart"/>
            <w:r w:rsidRPr="00965BAD">
              <w:rPr>
                <w:sz w:val="24"/>
                <w:szCs w:val="24"/>
              </w:rPr>
              <w:t>BorrowBookCTL</w:t>
            </w:r>
            <w:proofErr w:type="spellEnd"/>
            <w:r w:rsidRPr="00965BAD">
              <w:rPr>
                <w:sz w:val="24"/>
                <w:szCs w:val="24"/>
              </w:rPr>
              <w:t xml:space="preserve"> state == CONFIRMING_LOANS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  <w:bookmarkStart w:id="0" w:name="_GoBack"/>
            <w:bookmarkEnd w:id="0"/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DF1585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9EA" w:rsidRDefault="001259EA">
      <w:r>
        <w:separator/>
      </w:r>
    </w:p>
  </w:endnote>
  <w:endnote w:type="continuationSeparator" w:id="0">
    <w:p w:rsidR="001259EA" w:rsidRDefault="00125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5BAD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65BAD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9EA" w:rsidRDefault="001259EA">
      <w:r>
        <w:separator/>
      </w:r>
    </w:p>
  </w:footnote>
  <w:footnote w:type="continuationSeparator" w:id="0">
    <w:p w:rsidR="001259EA" w:rsidRDefault="001259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965BAD" w:rsidP="00B71A35">
          <w:r>
            <w:t>Complete Scans</w:t>
          </w:r>
        </w:p>
      </w:tc>
      <w:tc>
        <w:tcPr>
          <w:tcW w:w="3179" w:type="dxa"/>
        </w:tcPr>
        <w:p w:rsidR="00A37650" w:rsidRDefault="00965BAD" w:rsidP="00B71A35">
          <w:r>
            <w:t xml:space="preserve">  Date:  30/09/2015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29D"/>
    <w:rsid w:val="000F4382"/>
    <w:rsid w:val="001259EA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22E56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D205F"/>
    <w:rsid w:val="004E3847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65BAD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1055"/>
    <w:rsid w:val="00EF2C19"/>
    <w:rsid w:val="00F01165"/>
    <w:rsid w:val="00F30EEB"/>
    <w:rsid w:val="00F45076"/>
    <w:rsid w:val="00F909B2"/>
    <w:rsid w:val="00FC1914"/>
    <w:rsid w:val="00FC58BC"/>
    <w:rsid w:val="00FD13A0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11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3</cp:revision>
  <cp:lastPrinted>2003-10-05T22:49:00Z</cp:lastPrinted>
  <dcterms:created xsi:type="dcterms:W3CDTF">2015-09-28T09:10:00Z</dcterms:created>
  <dcterms:modified xsi:type="dcterms:W3CDTF">2015-09-30T04:49:00Z</dcterms:modified>
</cp:coreProperties>
</file>