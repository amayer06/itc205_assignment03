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832DD" w:rsidRDefault="005C79E1" w:rsidP="005C79E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Confirm Loans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832DD" w:rsidRDefault="005C79E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Confirm Loans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832DD" w:rsidRDefault="005C79E1" w:rsidP="005C79E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 xml:space="preserve">Intent: </w:t>
            </w:r>
            <w:r w:rsidR="00A832DD" w:rsidRPr="00A832DD">
              <w:rPr>
                <w:sz w:val="24"/>
                <w:szCs w:val="24"/>
              </w:rPr>
              <w:t>complete the borrowing book process</w:t>
            </w:r>
          </w:p>
          <w:p w:rsidR="005C79E1" w:rsidRPr="00A832DD" w:rsidRDefault="00A832DD" w:rsidP="005C79E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 xml:space="preserve">Signature: </w:t>
            </w:r>
            <w:proofErr w:type="spellStart"/>
            <w:r w:rsidRPr="00A832DD">
              <w:rPr>
                <w:sz w:val="24"/>
                <w:szCs w:val="24"/>
              </w:rPr>
              <w:t>loansConfirmed</w:t>
            </w:r>
            <w:proofErr w:type="spellEnd"/>
            <w:r w:rsidR="005C79E1" w:rsidRPr="00A832DD">
              <w:rPr>
                <w:sz w:val="24"/>
                <w:szCs w:val="24"/>
              </w:rPr>
              <w:t>()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832DD" w:rsidRDefault="005C79E1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A832DD">
              <w:rPr>
                <w:sz w:val="24"/>
                <w:szCs w:val="24"/>
              </w:rPr>
              <w:t>BorrowBookCTL</w:t>
            </w:r>
            <w:proofErr w:type="spellEnd"/>
            <w:r w:rsidRPr="00A832DD">
              <w:rPr>
                <w:sz w:val="24"/>
                <w:szCs w:val="24"/>
              </w:rPr>
              <w:t xml:space="preserve"> class exists</w:t>
            </w:r>
          </w:p>
          <w:p w:rsidR="005C79E1" w:rsidRPr="00A832DD" w:rsidRDefault="005C79E1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Pending loan list exists</w:t>
            </w:r>
          </w:p>
          <w:p w:rsidR="005C79E1" w:rsidRPr="00A832DD" w:rsidRDefault="005C79E1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A832DD">
              <w:rPr>
                <w:sz w:val="24"/>
                <w:szCs w:val="24"/>
              </w:rPr>
              <w:t>BorrowBookCTL</w:t>
            </w:r>
            <w:proofErr w:type="spellEnd"/>
            <w:r w:rsidRPr="00A832DD">
              <w:rPr>
                <w:sz w:val="24"/>
                <w:szCs w:val="24"/>
              </w:rPr>
              <w:t xml:space="preserve"> state == CONFIRMING_LOANS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Main Menu is displayed</w:t>
            </w:r>
          </w:p>
          <w:p w:rsidR="00A832DD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All pending loans are committed and recorded</w:t>
            </w:r>
          </w:p>
          <w:p w:rsidR="00A832DD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Loan slip of committee loans printed</w:t>
            </w:r>
          </w:p>
          <w:p w:rsidR="00A832DD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A832DD">
              <w:rPr>
                <w:sz w:val="24"/>
                <w:szCs w:val="24"/>
              </w:rPr>
              <w:t>cardReader</w:t>
            </w:r>
            <w:proofErr w:type="spellEnd"/>
            <w:r w:rsidRPr="00A832DD">
              <w:rPr>
                <w:sz w:val="24"/>
                <w:szCs w:val="24"/>
              </w:rPr>
              <w:t xml:space="preserve"> is disable</w:t>
            </w:r>
          </w:p>
          <w:p w:rsidR="00A832DD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scanner is disabled</w:t>
            </w:r>
          </w:p>
          <w:p w:rsidR="00A832DD" w:rsidRPr="00A832DD" w:rsidRDefault="00A832DD" w:rsidP="00141427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A832DD">
              <w:rPr>
                <w:sz w:val="24"/>
                <w:szCs w:val="24"/>
              </w:rPr>
              <w:t>BorrowBookCTL</w:t>
            </w:r>
            <w:proofErr w:type="spellEnd"/>
            <w:r w:rsidRPr="00A832DD">
              <w:rPr>
                <w:sz w:val="24"/>
                <w:szCs w:val="24"/>
              </w:rPr>
              <w:t xml:space="preserve"> state == COMPLETED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8E3FA0" w:rsidRDefault="008E3FA0" w:rsidP="00374830">
      <w:pPr>
        <w:pStyle w:val="bp"/>
        <w:spacing w:before="0" w:after="0"/>
      </w:pPr>
    </w:p>
    <w:p w:rsidR="008E3FA0" w:rsidRDefault="008E3FA0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8E3FA0" w:rsidTr="005D42CB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E3FA0" w:rsidRDefault="008E3FA0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E3FA0" w:rsidRDefault="008E3FA0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8E3FA0" w:rsidRDefault="008E3FA0" w:rsidP="005D42C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8E3FA0" w:rsidRDefault="008E3FA0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E3FA0" w:rsidRDefault="008E3FA0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E3FA0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E3FA0" w:rsidRDefault="008E3FA0" w:rsidP="005D42C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8E3FA0" w:rsidRPr="00D06360" w:rsidRDefault="008E3FA0" w:rsidP="00B87A7C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CC70C0">
              <w:rPr>
                <w:i/>
                <w:sz w:val="24"/>
              </w:rPr>
              <w:t xml:space="preserve">Enter member Id ‘1’, and </w:t>
            </w:r>
            <w:r>
              <w:rPr>
                <w:i/>
                <w:sz w:val="24"/>
              </w:rPr>
              <w:t>press ‘Swipe Card’.</w:t>
            </w:r>
          </w:p>
          <w:p w:rsidR="008E3FA0" w:rsidRPr="00D06360" w:rsidRDefault="008E3FA0" w:rsidP="00B87A7C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‘10’, and press ‘Scan Book Barcode’.</w:t>
            </w:r>
          </w:p>
          <w:p w:rsidR="008E3FA0" w:rsidRPr="00D06360" w:rsidRDefault="008E3FA0" w:rsidP="00B87A7C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‘11’, and press ‘Scan Book Barcode’.</w:t>
            </w:r>
          </w:p>
          <w:p w:rsidR="008E3FA0" w:rsidRDefault="008E3FA0" w:rsidP="00B87A7C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‘12’, and press ‘Scan Book Barcode’.</w:t>
            </w:r>
          </w:p>
          <w:p w:rsidR="008E3FA0" w:rsidRDefault="008E3FA0" w:rsidP="00B87A7C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8E3FA0">
              <w:rPr>
                <w:i/>
                <w:sz w:val="24"/>
              </w:rPr>
              <w:t>Press ‘Completed’, at the bottom of the Display window.</w:t>
            </w:r>
          </w:p>
          <w:p w:rsidR="008E3FA0" w:rsidRDefault="008E3FA0" w:rsidP="008E3FA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8E3FA0" w:rsidRPr="008E3FA0" w:rsidRDefault="008E3FA0" w:rsidP="008E3FA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Press ‘Confirm’.</w:t>
            </w:r>
          </w:p>
        </w:tc>
        <w:tc>
          <w:tcPr>
            <w:tcW w:w="5596" w:type="dxa"/>
          </w:tcPr>
          <w:p w:rsidR="008E3FA0" w:rsidRPr="00A832DD" w:rsidRDefault="008E3FA0" w:rsidP="008E3FA0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Main Menu is displayed</w:t>
            </w:r>
          </w:p>
          <w:p w:rsidR="008E3FA0" w:rsidRPr="00A832DD" w:rsidRDefault="008E3FA0" w:rsidP="008E3FA0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All pending loans are committed and recorded</w:t>
            </w:r>
          </w:p>
          <w:p w:rsidR="008E3FA0" w:rsidRPr="00A832DD" w:rsidRDefault="008E3FA0" w:rsidP="008E3FA0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Loan slip of committee loans printed</w:t>
            </w:r>
          </w:p>
          <w:p w:rsidR="008E3FA0" w:rsidRPr="00A832DD" w:rsidRDefault="008E3FA0" w:rsidP="008E3FA0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A832DD">
              <w:rPr>
                <w:sz w:val="24"/>
                <w:szCs w:val="24"/>
              </w:rPr>
              <w:t>cardReader</w:t>
            </w:r>
            <w:proofErr w:type="spellEnd"/>
            <w:r w:rsidRPr="00A832DD">
              <w:rPr>
                <w:sz w:val="24"/>
                <w:szCs w:val="24"/>
              </w:rPr>
              <w:t xml:space="preserve"> is disable</w:t>
            </w:r>
          </w:p>
          <w:p w:rsidR="008E3FA0" w:rsidRPr="008E3FA0" w:rsidRDefault="008E3FA0" w:rsidP="005D4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scanner is disabled</w:t>
            </w:r>
          </w:p>
        </w:tc>
        <w:tc>
          <w:tcPr>
            <w:tcW w:w="714" w:type="dxa"/>
          </w:tcPr>
          <w:p w:rsidR="008E3FA0" w:rsidRDefault="008E3FA0" w:rsidP="005D42C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8E3FA0" w:rsidRDefault="008E3FA0" w:rsidP="005D42CB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  <w:bookmarkStart w:id="0" w:name="_GoBack"/>
      <w:bookmarkEnd w:id="0"/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C94" w:rsidRDefault="00B63C94">
      <w:r>
        <w:separator/>
      </w:r>
    </w:p>
  </w:endnote>
  <w:endnote w:type="continuationSeparator" w:id="0">
    <w:p w:rsidR="00B63C94" w:rsidRDefault="00B63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7CA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F7CA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C94" w:rsidRDefault="00B63C94">
      <w:r>
        <w:separator/>
      </w:r>
    </w:p>
  </w:footnote>
  <w:footnote w:type="continuationSeparator" w:id="0">
    <w:p w:rsidR="00B63C94" w:rsidRDefault="00B63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C79E1" w:rsidP="00B71A35">
          <w:r>
            <w:t>Confirm Loans</w:t>
          </w:r>
        </w:p>
      </w:tc>
      <w:tc>
        <w:tcPr>
          <w:tcW w:w="3179" w:type="dxa"/>
        </w:tcPr>
        <w:p w:rsidR="00A37650" w:rsidRDefault="005C79E1" w:rsidP="00B71A3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EB7D1D"/>
    <w:multiLevelType w:val="hybridMultilevel"/>
    <w:tmpl w:val="6568BC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862CF6"/>
    <w:multiLevelType w:val="hybridMultilevel"/>
    <w:tmpl w:val="30381D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2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07D95"/>
    <w:rsid w:val="00127DBF"/>
    <w:rsid w:val="00141427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C4D3B"/>
    <w:rsid w:val="002D07CF"/>
    <w:rsid w:val="002D1D0A"/>
    <w:rsid w:val="002D2F92"/>
    <w:rsid w:val="002D7BA4"/>
    <w:rsid w:val="002E347B"/>
    <w:rsid w:val="002F7CA0"/>
    <w:rsid w:val="00317678"/>
    <w:rsid w:val="00322E56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D205F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C79E1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FA0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32DD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63C94"/>
    <w:rsid w:val="00B71A35"/>
    <w:rsid w:val="00B87A7C"/>
    <w:rsid w:val="00BA717F"/>
    <w:rsid w:val="00BE6B9C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8</cp:revision>
  <cp:lastPrinted>2003-10-05T22:49:00Z</cp:lastPrinted>
  <dcterms:created xsi:type="dcterms:W3CDTF">2015-09-28T09:11:00Z</dcterms:created>
  <dcterms:modified xsi:type="dcterms:W3CDTF">2015-10-01T05:52:00Z</dcterms:modified>
</cp:coreProperties>
</file>